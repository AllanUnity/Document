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Arial" w:hAnsi="Arial" w:eastAsia="新宋体" w:cs="Arial"/>
          <w:b w:val="0"/>
          <w:i w:val="0"/>
          <w:caps w:val="0"/>
          <w:color w:val="333333"/>
          <w:spacing w:val="0"/>
          <w:sz w:val="48"/>
          <w:szCs w:val="56"/>
        </w:rPr>
      </w:pP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8"/>
          <w:szCs w:val="5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8"/>
          <w:szCs w:val="56"/>
          <w:u w:val="none"/>
          <w:bdr w:val="none" w:color="auto" w:sz="0" w:space="0"/>
          <w:shd w:val="clear" w:fill="FFFFFF"/>
        </w:rPr>
        <w:instrText xml:space="preserve"> HYPERLINK "http://www.android-studio.org/index.php/docs/guide/134-gradle" </w:instrText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8"/>
          <w:szCs w:val="5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8"/>
          <w:szCs w:val="56"/>
          <w:u w:val="none"/>
          <w:bdr w:val="none" w:color="auto" w:sz="0" w:space="0"/>
          <w:shd w:val="clear" w:fill="FFFFFF"/>
        </w:rPr>
        <w:t>Gradle使用手册（一）：为什么要用Gradle？</w:t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8"/>
          <w:szCs w:val="5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outlineLvl w:val="9"/>
        <w:rPr>
          <w:rFonts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原文地址：http://tools.android.com/tech-docs/new-build-system/user-guide#TOC-Using-sourceCompatibility-1.7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翻译：Android Studio 中文组（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6CA3B1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6CA3B1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"http://www.android-studio.org/index.php/team/130-team-dachui" </w:instrTex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6CA3B1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微软雅黑" w:hAnsi="微软雅黑" w:eastAsia="微软雅黑" w:cs="sans-serif"/>
          <w:b w:val="0"/>
          <w:i w:val="0"/>
          <w:caps w:val="0"/>
          <w:color w:val="6CA3B1"/>
          <w:spacing w:val="0"/>
          <w:sz w:val="15"/>
          <w:szCs w:val="15"/>
          <w:u w:val="none"/>
          <w:bdr w:val="none" w:color="auto" w:sz="0" w:space="0"/>
          <w:shd w:val="clear" w:fill="FFFFFF"/>
        </w:rPr>
        <w:t>大锤译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6CA3B1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鉴于Android Studio使用Gradle构建项目，在IDE的使用过程中可能会遇到很多令人头疼的问题。大锤也是第一次接触，为有个基本的认识，特找来Android官方手册，和大家一起学习学习。翻译不当之处，望指出。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微软雅黑" w:hAnsi="微软雅黑" w:eastAsia="微软雅黑" w:cs="sans-serif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为什么要用Gradle？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Gradle是比较先进的构建系统，也是一个很好的构建工具，允许通过插件自定义构建逻辑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以下是为什么Android Studio选择Gradle的主要原因：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使用领域专用语言（Domain Specific Language）来描述和处理构建逻辑。（以下简称DSL）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基于Groovy。DSL可以混合各种声明元素，用代码操控这些DSL元素达到逻辑自定义。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支持已有的Maven或者Ivy仓库基础建设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非常灵活，允许使用best practices，并不强制让你遵照它的原则来。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其它插件时可以暴露自己的DSL和API来让Gradle构建文件使用。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Style w:val="7"/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允许IDE集成，是很好的API工具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sans-serif" w:hAnsi="sans-serif" w:eastAsia="微软雅黑" w:cs="sans-serif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需要准备：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Gradle 1.6 or 1.7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SDK with Build Tools 17.0.0 (released 5/16/2013)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Basic Project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在Gradle项目的根目录下，有个叫build.gradle的文件，它描述了这个项目的整体构建基础。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build文件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最基本的java程序，它的build.gradle文件就一句话：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spacing w:before="225" w:beforeAutospacing="0" w:after="225" w:afterAutospacing="0" w:line="2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apply plugin: 'java'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最基本的Android项目，它的build.gradle如下：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buildscript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    repositories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          mavenCentral()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     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    dependencies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          classpath 'com.android.tools.build:gradle:0.5.6'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     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apply plugin: 'android'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android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       compileSdkVersion 17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我们一步步来分析一下上面三部分的内容。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425" w:leftChars="0" w:right="0" w:hanging="425" w:firstLineChars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buildscript{...} 配置了驱动build的代码，它声明将在Maven中央仓库，取一个classpath dependency，也就是Android plugin for Gradle v0.5.6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425" w:leftChars="0" w:right="0" w:hanging="425" w:firstLineChars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apply plugin     指明了用到的plugin是android，就像前面java程序中，用的plugin是java一样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425" w:leftChars="0" w:right="0" w:hanging="425" w:firstLineChars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android{...}     中配置了所有android构建的参数，这里也就是Android DSL的入口点。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默认的，只有目标编译环境是必要的，也就是compileSdkVersion这个属性。这和以前在project.properties中的target属性类似。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值得注意的是，如果你在Android项目中写 apply plugin:java 而不是apply plugin:android的话，将会build失败。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</w:pP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fldChar w:fldCharType="begin"/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instrText xml:space="preserve"> HYPERLINK "http://www.android-studio.org/index.php/docs/guide/129-eclipse-to-androidstdio" </w:instrText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fldChar w:fldCharType="separate"/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t>如何将Eclipse中的项目迁移到Android Studio 中</w:t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英文地址：</w:t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http://developer.android.com/sdk/installing/migrate.html</w:t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翻译：Android Studio 中文组（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begin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instrText xml:space="preserve"> HYPERLINK "http://www.android-studio.org/index.php/team/130-team-dachui" </w:instrTex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separate"/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大锤译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end"/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如果你之前有用Eclipse做过安卓开发，现在想要把Eclipse中的项目导入到Android Studio的环境中，那么首先要做的是生成Build Gradle的文件。因为Android Studio 是用Gradle来管理项目的，具体操作步骤如下：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 w:firstLine="0"/>
        <w:textAlignment w:val="auto"/>
        <w:outlineLvl w:val="9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从Eclipse中导出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     1.将你的ADT插件版本升级到22.0以上。</w:t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     2.在Eclipse中，选择File--&gt;Export。</w:t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     3.在弹出的导出窗口中，打开Android的文件夹，选择“Generate Gradle Build Files”。</w:t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     4.选中你想要导入到Android Studio中的项目，Finish。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PS:导出的项目将会和原来的项目在同一目录，覆盖原来的同时，会新增一个叫build.gradle的文件，导入Android Studio时将首先读取这个文件。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sans-serif"/>
          <w:i w:val="0"/>
          <w:caps w:val="0"/>
          <w:color w:val="333333"/>
          <w:spacing w:val="0"/>
          <w:sz w:val="18"/>
          <w:szCs w:val="18"/>
          <w:shd w:val="clear" w:fill="FFFFFF"/>
        </w:rPr>
        <w:t>导入到Android Studio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     1.在Android Studio 中，首先关掉你当前的打开的项目。</w:t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     2.在欢迎界面，点击Import Project（注：也是可以直接在菜单选择Import project的）</w:t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     3.选中你在Eclipse中导出的项目，展开目录，点击build.gradle文件，然后OK</w:t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     4.在之后的弹出对话框中，会要求你选择Gradle的配置，选中Use gradle wrapper.(注：也可以自定义你本机装的Gradle)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PS：如果没有Grade build文件，也是可以将普通的安卓项目导入到Android Studio中，它会用现有的Ant build.但为了更好地使用之后的功能和充分使用构建变量，还是强烈地建议先从ADT插件中生成Gradle文件再导入Android Studio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</w:pP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fldChar w:fldCharType="begin"/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instrText xml:space="preserve"> HYPERLINK "http://www.android-studio.org/index.php/docs/guide/135-gradle-2" </w:instrText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fldChar w:fldCharType="separate"/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t>Gradle使用手册（二）：项目结构</w:t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原文地址：http://tools.android.com/tech-docs/new-build-system/user-guide#TOC-Using-sourceCompatibility-1.7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翻译：Android Studio 中文组（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begin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instrText xml:space="preserve"> HYPERLINK "http://www.android-studio.org/index.php/team/130-team-dachui" \t "http://www.android-studio.org/index.php/docs/guide/_blank" </w:instrTex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separate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大锤译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end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续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begin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instrText xml:space="preserve"> HYPERLINK "http://www.android-studio.org/index.php/docs/guide/134-gradle" \t "http://www.android-studio.org/index.php/docs/guide/_blank" </w:instrTex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separate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Gradle（一）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4"/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项目结构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两大组件（source sets）： main source code 和 test code. 它们分别在以下两个目录中：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src/main/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t>src/instrumentTest/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这两个目录里面，又分别有各自的代码源文件和资源文件。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java/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resources/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对于 Android plugin, 又有以下额外的目录：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AndroidManifest.xml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res/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assets/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aidl/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rs/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jni/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4"/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配置项目结构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根据Gradle文档说明，可以通过以下两个方法来重新配置项目结构。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sourceSets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main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java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    srcDir 'src/java'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resources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    srcDir 'src/resources'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或者：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sourceSets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main.java.srcDirs = ['src/java']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main.resources.srcDirs = ['src/resources']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而Android的项目也类似，如下列所示：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android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sourceSets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main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    manifest.srcFile 'AndroidManifest.xml'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    java.srcDirs = ['src']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    resources.srcDirs = ['src']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    aidl.srcDirs = ['src']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    renderscript.srcDirs = ['src']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    res.srcDirs = ['res']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    assets.srcDirs = ['assets']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instrumentTest.setRoot('tests')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注：setRoot这个方法将所有src/instrumentTest目录下的文件及文件夹移到了tests/目录下。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</w:pP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fldChar w:fldCharType="begin"/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instrText xml:space="preserve"> HYPERLINK "http://www.android-studio.org/index.php/docs/guide/132-androidstudio-inport-jar" </w:instrText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fldChar w:fldCharType="separate"/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t>引入第三方jar包（以google play service为例）</w:t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原文地址：http://forum.xda-developers.com/showthread.php?t=2421186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翻译：Android Studio 中文组（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begin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instrText xml:space="preserve"> HYPERLINK "http://www.android-studio.org/index.php/team/130-team-dachui" </w:instrTex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separate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大锤译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end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）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在Android Studio（AS）的开发中，遇到引入外部类库或第三方jar包的情况，确实是件很恼人的事情。因为AS是基于Gradle构建，所以和传统的导入方式有些不一样。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笔者也曾为此头疼过好一阵，现在终于有了解决办法，拿出来和大家分享一下。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这里以导入Google Services library为例，具体操作步骤如下。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1. 打开你的buid.gradle文件。应该用哪一个呢？Project中的，还是Module中的？（如图所示，Module中的）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r>
        <w:rPr>
          <w:rFonts w:hint="default" w:ascii="sans-serif" w:hAnsi="sans-serif" w:eastAsia="sans-serif" w:cs="sans-serif"/>
          <w:b w:val="0"/>
          <w:i w:val="0"/>
          <w:caps w:val="0"/>
          <w:color w:val="6CA3B1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683250" cy="2158365"/>
            <wp:effectExtent l="0" t="0" r="12700" b="1333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2 . 将google-play-services.jar这个jar包拷到指定的位置。原来可能是在这个目录下：$ANDROID-SDK/extras/google/google_play_services/libproject/google-play-services_lib/libs ，比如现在我把它放到了$GOOGLE_PLAY_LIB目录下。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3 . 如果你已经有了别的dependencies(如Android Studio Library),我们把它加到list当中去,也就是将你需要编译的部分，从dependencies中移到list里。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例如先前长这样：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List myDependencies = ["com.android.support:appcompat-v7:18.0.+"]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dependencies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//moved into List above, so there'll be nothing here.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}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4.  加入Google Play Library之后：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 xml:space="preserve">List myDependencies = ["com.android.support:appcompat-v7:18.0.+",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fileTree (dir: '$GOOGLE_PLAY_LIB', includes: ['*.jar'])]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PS:不要忘了把$GOOGLE_PLAY_LIB 改成你本地的目录，如 E://Android/Development/Lib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5.  修改dependencies里面的内容：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 xml:space="preserve">List myDependencies = ["com.android.support:appcompat-v7:18.0.+",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fileTree (dir: 'E://Android/Development/Lib', includes: ['*.jar'])]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dependencies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compile myDependencies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}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6.  然后就是耐心等待项目compile和make了。^_^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笔者成功的测试过Google Android Map v2,如果你有遇到问题，欢迎留言。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=======以下是另一个网友留言，有更简便一些，不过得注意路径的问题========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只需要从SDK中下载 Google Repository &amp; Google Play Services，然后在build.gradle文件中申明，如下所示：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dependencies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compile('com.android.support:appcompat-v7:18.0.+')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compile('com.android.support:support-v4:13.0.0')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compile ('com.google.android.gms:play-services:3.2.25')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再或者，直接：compile files('libs/google-play-services.jar')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</w:pP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fldChar w:fldCharType="begin"/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instrText xml:space="preserve"> HYPERLINK "http://www.android-studio.org/index.php/docs/guide/136-gradle-3" </w:instrText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fldChar w:fldCharType="separate"/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t>Gradle使用手册（三）：构建任务</w:t>
      </w:r>
      <w:r>
        <w:rPr>
          <w:rFonts w:hint="default" w:ascii="Arial" w:hAnsi="Arial" w:eastAsia="新宋体" w:cs="Arial"/>
          <w:b w:val="0"/>
          <w:i w:val="0"/>
          <w:caps w:val="0"/>
          <w:color w:val="6CA3B1"/>
          <w:spacing w:val="0"/>
          <w:sz w:val="44"/>
          <w:szCs w:val="5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原文地址：http://tools.android.com/tech-docs/new-build-system/user-guide#TOC-Using-sourceCompatibility-1.7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翻译：Android Studio 中文组（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begin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instrText xml:space="preserve"> HYPERLINK "http://www.android-studio.org/index.php/team/130-team-dachui" \t "http://www.android-studio.org/index.php/docs/guide/_blank" </w:instrTex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separate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大锤译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end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接续： 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begin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instrText xml:space="preserve"> HYPERLINK "http://www.android-studio.org/index.php/docs/guide/134-gradle" \t "http://www.android-studio.org/index.php/docs/guide/_blank" </w:instrTex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separate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Gradle（一）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end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| 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begin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instrText xml:space="preserve"> HYPERLINK "http://www.android-studio.org/index.php/docs/guide/135-gradle-2" \t "http://www.android-studio.org/index.php/docs/guide/_blank" </w:instrTex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separate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Gradle（二）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4"/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通用任务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将一个plugin运用到build file中时，会自动创建一系列的构建任务（build task）去运行。Java plugin和Android Plugin也都会如此。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我们对于任务的约定有以下四个：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assemble任务，汇集所有项目输出    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check任务，运行所有校验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build任务，既汇集又校验      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clean任务，清除所有项目输出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       assemble, check and build任务自己本身不做任何事情，它们只是plugin锚点，真正任务的是由plugin来添加执行。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这样做的好处是，不管你在什么项目中，你都可以调用同样的命令来执行。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通过命令行，你可以得到更高级别的任务，命令如下：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gradle tasks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列出当前运行的所有任务，以及查看他们之间的依赖关系：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gradle tasks --all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eastAsia" w:ascii="Arial" w:hAnsi="Arial" w:eastAsia="微软雅黑" w:cs="Arial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注: Gradle会自动地检测一个任务中申明的输入和输出。当重复执行两次build任务时，Gradle会报告当前所有任务是UP-TO-DATE的状态。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4"/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Java项目的任务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Java plugin会创建两个任务，分别挂到锚任务中，如下：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assemble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        jar  This task creates the output.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check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        test This task runs the tests.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jar任务是编译执行Java源代码。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test任务是运行unit test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通常，java项目中的任务只会用到assemble和check这两个,更多的其他task详见此处。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4"/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7"/>
          <w:rFonts w:hint="default" w:ascii="微软雅黑" w:hAnsi="微软雅黑" w:eastAsia="微软雅黑" w:cs="sans-serif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Android 任务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Android的任务比通用的四大任务多了“connectedCheck”和“deviceCheck”，这是想要让项目忽视设备是否连接，正常执行check任务。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assemble任务，  汇集所有项目输出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check任务，运行所有校验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connectedCheck任务，运行所有需要链接设备或模拟器的校验, 并行运行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deviceCheck任务，运行调用远程设备的校验，运用于CI Servers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build任务，既汇集又校验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clean任务，清除所有项目输出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注：build任务不依赖与deviceCheck或connectedCheck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一个安卓的项目至少有两个输出，一是debug apk，二是release apk.这两个输出都有自己对应的锚任务，来实现它们各自的构建调用assemble任务时会同时调用assembleDebug和assembleRelease来保证有两个输出。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assemble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- assembleDebug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        - assemblRelease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Tip: Gradle 支持Camel命名方式的简写，比如在输命令行时，可以用aR代替assembleRelease，如果没有其他别的任务也是aR简写的话：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D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gradle  aR =  gradle assembleRelease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Check任务也有它们自己的依赖关系：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check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        ---lint (目前还没实现，汗一个)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connectedCheck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        ---connectedInstrumentTest</w:t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        ---connectedUiAutomatorTest (这个也还没实现……)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deviceCheck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               依赖于任务创建时，其他插件实现测试的扩展点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jc w:val="left"/>
        <w:textAlignment w:val="auto"/>
        <w:outlineLvl w:val="9"/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微软雅黑" w:hAnsi="微软雅黑" w:eastAsia="微软雅黑" w:cs="sans-serif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最后, 为了能够安装卸载，Android plugin 为所有的build类型（debug,release,test）都创建了install/uninstall 任务，但需要signing。</w:t>
      </w:r>
    </w:p>
    <w:p/>
    <w:sectPr>
      <w:pgSz w:w="11906" w:h="16838"/>
      <w:pgMar w:top="1134" w:right="1080" w:bottom="1440" w:left="108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3B319"/>
    <w:multiLevelType w:val="singleLevel"/>
    <w:tmpl w:val="6503B3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57611"/>
    <w:rsid w:val="010E1135"/>
    <w:rsid w:val="015C0FC6"/>
    <w:rsid w:val="02875B31"/>
    <w:rsid w:val="03CB47A4"/>
    <w:rsid w:val="06E25807"/>
    <w:rsid w:val="0AF2057B"/>
    <w:rsid w:val="0E5A4B45"/>
    <w:rsid w:val="13E61CCA"/>
    <w:rsid w:val="14825BCA"/>
    <w:rsid w:val="196B004F"/>
    <w:rsid w:val="19BE45A5"/>
    <w:rsid w:val="1BBA1BCA"/>
    <w:rsid w:val="1BBE2A69"/>
    <w:rsid w:val="1D591B3A"/>
    <w:rsid w:val="1D774BBC"/>
    <w:rsid w:val="20964921"/>
    <w:rsid w:val="2CF40662"/>
    <w:rsid w:val="2E0E4B36"/>
    <w:rsid w:val="2ECC3D5B"/>
    <w:rsid w:val="2FB86968"/>
    <w:rsid w:val="317120DD"/>
    <w:rsid w:val="346628DA"/>
    <w:rsid w:val="35F647B8"/>
    <w:rsid w:val="36B23F97"/>
    <w:rsid w:val="36C95D74"/>
    <w:rsid w:val="39930F4E"/>
    <w:rsid w:val="3E357611"/>
    <w:rsid w:val="3E7B7AC3"/>
    <w:rsid w:val="3ED80678"/>
    <w:rsid w:val="40AB6996"/>
    <w:rsid w:val="4222299F"/>
    <w:rsid w:val="44A750F6"/>
    <w:rsid w:val="44D73461"/>
    <w:rsid w:val="45EE7CD5"/>
    <w:rsid w:val="46AC75F3"/>
    <w:rsid w:val="4704718C"/>
    <w:rsid w:val="48394337"/>
    <w:rsid w:val="48762BBB"/>
    <w:rsid w:val="4A034CC3"/>
    <w:rsid w:val="4ABE7102"/>
    <w:rsid w:val="4B87642A"/>
    <w:rsid w:val="4C855548"/>
    <w:rsid w:val="50C75173"/>
    <w:rsid w:val="56F12098"/>
    <w:rsid w:val="59BE7D4E"/>
    <w:rsid w:val="5A0B1C6F"/>
    <w:rsid w:val="5A9523C6"/>
    <w:rsid w:val="5B0A400E"/>
    <w:rsid w:val="60A876D5"/>
    <w:rsid w:val="67921557"/>
    <w:rsid w:val="6D535020"/>
    <w:rsid w:val="6EAE6B0B"/>
    <w:rsid w:val="6F150231"/>
    <w:rsid w:val="71C02CDD"/>
    <w:rsid w:val="738E7DF2"/>
    <w:rsid w:val="769B2BF9"/>
    <w:rsid w:val="79263FE7"/>
    <w:rsid w:val="7A213EFA"/>
    <w:rsid w:val="7F90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www.android-studio.org/images/guide/which-build-gradle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2018-05-25T02:12:00Z</dcterms:created>
  <dc:creator>光亮‭</dc:creator>
  <cp:lastModifiedBy>光亮‭</cp:lastModifiedBy>
  <dcterms:modified xsi:type="dcterms:W3CDTF">2018-05-25T02:34:41Z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