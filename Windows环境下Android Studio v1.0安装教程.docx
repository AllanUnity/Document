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 w:line="450" w:lineRule="atLeast"/>
        <w:ind w:left="0" w:right="0"/>
        <w:rPr>
          <w:rFonts w:ascii="Helvetica" w:hAnsi="Helvetica" w:eastAsia="Helvetica" w:cs="Helvetica"/>
          <w:color w:val="333333"/>
          <w:sz w:val="30"/>
          <w:szCs w:val="30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shd w:val="clear" w:fill="FFFFFF"/>
        </w:rPr>
        <w:t>Windows环境下Android Studio v1.0安装教程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right="0"/>
        <w:textAlignment w:val="auto"/>
        <w:outlineLvl w:val="1"/>
        <w:rPr>
          <w:rFonts w:hint="default" w:ascii="Helvetica" w:hAnsi="Helvetica" w:eastAsia="Helvetica" w:cs="Helvetica"/>
          <w:b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准备工具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left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JDK安装包。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要求：JDK 7以及以上版本。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164" w:left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Android Studio安装文件。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leftChars="0" w:firstLine="403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Windows: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"https://dl.google.com/dl/android/studio/install/1.0.0/android-studio-bundle-135.1629389.exe"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exe（包含SDK）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(813 MB)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"https://dl.google.com/dl/android/studio/install/1.0.0/android-studio-ide-135.1629389.exe"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exe（不包含SDK）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(250 MB)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"https://dl.google.com/dl/android/studio/ide-zips/1.0.0/android-studio-ide-135.1629389-windows.zip"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zip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(235 MB)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78" w:lineRule="atLeast"/>
        <w:ind w:left="0" w:leftChars="0" w:firstLine="400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Mac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"https://dl.google.com/dl/android/studio/install/1.0.0/android-studio-ide-135.1629389.dmg"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dmg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(234 MB)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"https://dl.google.com/dl/android/studio/ide-zips/1.0.0/android-studio-ide-135.1629389-mac.zip"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zip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(233 MB)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leftChars="0" w:firstLine="403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Linux: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/>
      </w:r>
      <w:r>
        <w:rPr>
          <w:rFonts w:hint="eastAsia" w:ascii="Helvetica" w:hAnsi="Helvetica" w:eastAsia="宋体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"https://dl.google.com/dl/android/studio/ide-zips/1.0.0/android-studio-ide-135.1629389-linux.zip"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zip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(233 MB)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说明：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leftChars="0" w:firstLine="403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32位系统和64位系统是同一个安装文件。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leftChars="0" w:firstLine="403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如果电脑中已经安装过Android Studio，可以使用压缩文件版本。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leftChars="0" w:firstLine="403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可以根据电脑中有没有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来选择下载是否包含SDK的安装文件。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0" w:leftChars="0" w:firstLine="403" w:firstLineChars="0"/>
        <w:textAlignment w:val="auto"/>
        <w:outlineLvl w:val="9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建议使用包含SDK的安装包（exe）。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right="0"/>
        <w:textAlignment w:val="auto"/>
        <w:outlineLvl w:val="1"/>
        <w:rPr>
          <w:rFonts w:hint="default" w:ascii="Helvetica" w:hAnsi="Helvetica" w:eastAsia="Helvetica" w:cs="Helvetica"/>
          <w:b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安装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00" w:lineRule="exact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安装过程中的下一步之类的简单操作，不会进行截图讲解，因为你只需要点击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本文使用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包含SDK的安装文件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进行讲解，包含了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不包含SDK的安装文件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的安装步骤。如果你使用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不包含SDK的安装文件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进行安装，安装步骤只会比这些步骤少而不会多。如果你使用压缩包安装，则可以直接跳过本节内容。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讲解1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0" w:firstLine="0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240915" cy="1733550"/>
            <wp:effectExtent l="0" t="0" r="6985" b="0"/>
            <wp:docPr id="17" name="图片 17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第一个选项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：Android Studio程序，必选。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第二个选项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：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如果你的电脑中，已经存在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可以不勾选。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第三个选项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和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第四个选项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都和虚拟机有关系，如果你不使用虚拟机或者SDK中的虚拟机，可以不勾选。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讲解2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983865" cy="2308225"/>
            <wp:effectExtent l="0" t="0" r="6985" b="15875"/>
            <wp:docPr id="22" name="图片 18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00" w:lineRule="exact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选择Android Studio和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的安装目录。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讲解3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0" w:firstLine="0"/>
        <w:jc w:val="left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26410" cy="2340610"/>
            <wp:effectExtent l="0" t="0" r="2540" b="2540"/>
            <wp:docPr id="31" name="图片 19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如果你在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讲解1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中勾选了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HAXM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（也就是第四个选项.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HAXM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用以为虚拟机提供加速服务，详细内容，请自行搜索），就会出现这一步。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你需要根据自己机器的内容大小来设置这个值，一般建议默认即可。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讲解4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0" w:firstLine="0"/>
        <w:jc w:val="left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341245" cy="2048510"/>
            <wp:effectExtent l="0" t="0" r="1905" b="8890"/>
            <wp:docPr id="32" name="图片 20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Studio的运行需要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VC++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环境，Android Studio安装的过程中，会自动安装。这也是为什么建议使用安装包（exe）的原因。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有些人的电脑使用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36X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类的软件会禁止安装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VC++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环境，请注意放行。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讲解5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0" w:firstLine="0"/>
        <w:jc w:val="left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52420" cy="2205990"/>
            <wp:effectExtent l="0" t="0" r="5080" b="3810"/>
            <wp:docPr id="27" name="图片 21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一般不出意外，你就看到这个界面。说明你的Android Studio已经安装成功了。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right="0"/>
        <w:jc w:val="left"/>
        <w:textAlignment w:val="auto"/>
        <w:outlineLvl w:val="1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运行Android Studio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前提准备工作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00" w:lineRule="exact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安装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并配置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环境变量。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请使用传统的 JAVA_HOME 环境变量名称。很多人会被提醒 JVM 或者 JDK 查找失败，几乎都是因为 JDK 版本或者没有使用 JAVA_HOME 这个环境变量名称的原因。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left"/>
        <w:textAlignment w:val="auto"/>
        <w:outlineLvl w:val="2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运行Android Studio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textAlignment w:val="auto"/>
        <w:outlineLvl w:val="3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讲解6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0" w:firstLine="0"/>
        <w:jc w:val="left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138295" cy="1459865"/>
            <wp:effectExtent l="0" t="0" r="14605" b="6985"/>
            <wp:docPr id="28" name="图片 22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每一次安装，都会显示这个界面。用以选择导入Android Studio的配置文件。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7" w:hanging="363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第一个选项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：使用以前版本的配置文件夹。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7" w:hanging="363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第二个选项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：导入某一个目录下的配置文件夹。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7" w:hanging="363"/>
        <w:textAlignment w:val="auto"/>
        <w:outlineLvl w:val="9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第三个选项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：不导入配置文件夹。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left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如果你以前使用过Android Studio，可以选择到以前的版本。如果你是第一次使用，可以选择第三项。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textAlignment w:val="auto"/>
        <w:outlineLvl w:val="3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讲解7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851025" cy="1130935"/>
            <wp:effectExtent l="0" t="0" r="15875" b="12065"/>
            <wp:docPr id="30" name="图片 23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exact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这是在检查你的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。有人会在这里卡上很长时间，很大的原因就是：网络连接有问题。可以通过配置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hosts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的方式来解决。如果检查需要更新，则会让你安装，从而会有后面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讲解8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-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讲解11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如果想跳过这一步，可以进行如下操作：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在Android Studio安装目录下的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bin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目录下，找到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idea.properties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文件，在文件最后追加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disable.android.first.run=true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textAlignment w:val="auto"/>
        <w:outlineLvl w:val="3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讲解8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97555" cy="2473960"/>
            <wp:effectExtent l="0" t="0" r="17145" b="2540"/>
            <wp:docPr id="29" name="图片 24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能看到这个界面，说明你需要更新你的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。建议进行更新。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textAlignment w:val="auto"/>
        <w:outlineLvl w:val="3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讲解9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75025" cy="2531110"/>
            <wp:effectExtent l="0" t="0" r="15875" b="2540"/>
            <wp:docPr id="21" name="图片 25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5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选择安装更新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。第一个选项表示全选，第二个表示自定义。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textAlignment w:val="auto"/>
        <w:outlineLvl w:val="3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讲解10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176270" cy="2382520"/>
            <wp:effectExtent l="0" t="0" r="5080" b="17780"/>
            <wp:docPr id="23" name="图片 26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6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如果你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讲解9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中选择第一个选项的话，会显示这个界面。选择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Accept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点击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Finish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进行安装即可。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textAlignment w:val="auto"/>
        <w:outlineLvl w:val="3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讲解11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91205" cy="2468880"/>
            <wp:effectExtent l="0" t="0" r="4445" b="7620"/>
            <wp:docPr id="25" name="图片 27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00" w:lineRule="atLeast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如果你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讲解9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中选择第二个选项的话，会显示这个界面。需要你选择一个安装目录，需要注意的是：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这个目录中不能包含空格以及汉字。不建议使用默认的%APPDATA%目录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。点击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next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后可以看到类似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讲解10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的页面，选择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Accept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点击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Finish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进行安装。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textAlignment w:val="auto"/>
        <w:outlineLvl w:val="3"/>
        <w:rPr>
          <w:rFonts w:hint="default" w:ascii="Helvetica" w:hAnsi="Helvetica" w:eastAsia="Helvetica" w:cs="Helvetica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讲解12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firstLine="0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42640" cy="2631440"/>
            <wp:effectExtent l="0" t="0" r="10160" b="16510"/>
            <wp:docPr id="24" name="图片 28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8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当你更新完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，你就会看到这个界面。直到这个界面才说明，你可以使用Android Studio了。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6" w:hanging="360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选项1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 创建一个Android Studio项目。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6" w:hanging="360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选项2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 打开一个Android Studio项目。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6" w:hanging="360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选项3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 导入官方样例，会从网络上下载代码。此功能在以前的测试版本中是没有的，建议多看一看官方给的范例。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6" w:hanging="360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选项4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 从版本控制系统中导入代码。支持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CVS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、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SVN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、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Git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、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Mercurial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， 甚至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GitHub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6" w:hanging="360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选项5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 导入非Android Studio项目。比如纯生的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Eclipse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Android项目，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IDEA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Android项目。如果你的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Eclipse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项目使用官方建议导出（即使用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Generate Gradle build files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的方式导出），建议使用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选项2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导入。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6" w:hanging="360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选项6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 设置。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6" w:hanging="360"/>
        <w:textAlignment w:val="auto"/>
        <w:outlineLvl w:val="9"/>
        <w:rPr>
          <w:sz w:val="18"/>
          <w:szCs w:val="21"/>
        </w:rPr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选项7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： 帮助文档。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166" w:leftChars="0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如果一些选项不能点击，说明你的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或者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目录指向有问题，请看下面的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设置 **JDK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或者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目录** 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50" w:lineRule="atLeast"/>
        <w:ind w:left="0" w:right="0"/>
        <w:textAlignment w:val="auto"/>
        <w:outlineLvl w:val="1"/>
        <w:rPr>
          <w:rFonts w:hint="default" w:ascii="Helvetica" w:hAnsi="Helvetica" w:eastAsia="Helvetica" w:cs="Helvetica"/>
          <w:b/>
          <w:color w:val="333333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其他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导入以前版本的Android Studio项目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jc w:val="left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修改项目中的一些文件中的内容。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leftChars="0" w:firstLine="425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项目根目录下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build.gradle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'com.android.tools.build:gradle:0.x.x' --&gt; 'com.android.tools.build:gradle:1.0.0'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leftChars="0" w:firstLine="425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项目根目录下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gradle/wrapper/gradle-wrapper.properties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http\://services.gradle.org/distributions/gradle-x.x.x-all.zip --&gt; http\://services.gradle.org/distributions/gradle-2.2.1-all.zip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00" w:lineRule="atLeast"/>
        <w:ind w:left="0" w:leftChars="0" w:firstLine="425" w:firstLineChars="0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具体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Module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目录下的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build.gradle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很多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Gradle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字段改名，需重新对应起来，更改详情看下图。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"http://tools.android.com/tech-docs/new-build-system/migrating-to-1-0-0"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t>图片来源</w:t>
      </w: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226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098415" cy="8766810"/>
            <wp:effectExtent l="0" t="0" r="6985" b="15240"/>
            <wp:docPr id="26" name="图片 29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876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2"/>
        <w:rPr>
          <w:rFonts w:hint="default" w:ascii="Helvetica" w:hAnsi="Helvetica" w:eastAsia="Helvetica" w:cs="Helvetica"/>
          <w:b/>
          <w:color w:val="333333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设置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JDK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或者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Android SDK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jc w:val="left"/>
        <w:textAlignment w:val="auto"/>
        <w:outlineLvl w:val="9"/>
        <w:rPr>
          <w:sz w:val="18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有时很多人运行Android Studio会提醒你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JDK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或者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不存在，你需要重新设置。你需要到全局的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Project Structure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页面下进行设置。进入全局的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Project Structure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页面方法如下：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1054" w:hanging="363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方法1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7" w:right="0" w:firstLine="0"/>
        <w:jc w:val="left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891155" cy="2275840"/>
            <wp:effectExtent l="0" t="0" r="4445" b="10160"/>
            <wp:docPr id="19" name="图片 30" descr="IMG_269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 descr="IMG_26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选择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Configure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--&gt;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Project Defaults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 --&gt;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18"/>
          <w:szCs w:val="18"/>
          <w:bdr w:val="none" w:color="auto" w:sz="0" w:space="0"/>
          <w:shd w:val="clear" w:fill="FFFFFF"/>
        </w:rPr>
        <w:t>Project Structure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78" w:lineRule="atLeast"/>
        <w:ind w:left="1054" w:hanging="363"/>
        <w:textAlignment w:val="auto"/>
        <w:outlineLvl w:val="9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方法2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526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68320" cy="2192020"/>
            <wp:effectExtent l="0" t="0" r="17780" b="17780"/>
            <wp:docPr id="18" name="图片 31" descr="IMG_270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 descr="IMG_27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527" w:right="0" w:firstLine="0"/>
        <w:jc w:val="left"/>
        <w:textAlignment w:val="auto"/>
        <w:outlineLvl w:val="9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选择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File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--&gt;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Other Settings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 --&gt;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Default Project Structure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78" w:lineRule="atLeast"/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3416300" cy="2267585"/>
            <wp:effectExtent l="0" t="0" r="12700" b="18415"/>
            <wp:docPr id="20" name="图片 32" descr="IMG_271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2" descr="IMG_27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在此页面下设置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或者 </w:t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Android SDK</w:t>
      </w:r>
      <w:r>
        <w:rPr>
          <w:rFonts w:hint="default" w:ascii="Helvetica" w:hAnsi="Helvetica" w:eastAsia="Helvetica" w:cs="Helvetica"/>
          <w:b w:val="0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目录即可。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0F81E8"/>
    <w:multiLevelType w:val="singleLevel"/>
    <w:tmpl w:val="BE0F81E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F3EC811"/>
    <w:multiLevelType w:val="singleLevel"/>
    <w:tmpl w:val="DF3EC8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478728"/>
    <w:multiLevelType w:val="singleLevel"/>
    <w:tmpl w:val="ED47872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33ACA24"/>
    <w:multiLevelType w:val="multilevel"/>
    <w:tmpl w:val="033ACA2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80CEF86"/>
    <w:multiLevelType w:val="multilevel"/>
    <w:tmpl w:val="180CEF8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EB88B45"/>
    <w:multiLevelType w:val="multilevel"/>
    <w:tmpl w:val="7EB88B4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C442A"/>
    <w:rsid w:val="01DB41BE"/>
    <w:rsid w:val="02064E30"/>
    <w:rsid w:val="021B7509"/>
    <w:rsid w:val="03220CB4"/>
    <w:rsid w:val="0B3F7603"/>
    <w:rsid w:val="0DE44D50"/>
    <w:rsid w:val="0F0406BD"/>
    <w:rsid w:val="11C732F6"/>
    <w:rsid w:val="12D62731"/>
    <w:rsid w:val="135B2588"/>
    <w:rsid w:val="147521DD"/>
    <w:rsid w:val="14D9143D"/>
    <w:rsid w:val="156E2F29"/>
    <w:rsid w:val="159C79A5"/>
    <w:rsid w:val="163B307C"/>
    <w:rsid w:val="16980A59"/>
    <w:rsid w:val="17164DE2"/>
    <w:rsid w:val="18AB03D2"/>
    <w:rsid w:val="19241A47"/>
    <w:rsid w:val="1A291BBC"/>
    <w:rsid w:val="1C617A60"/>
    <w:rsid w:val="1D5756CE"/>
    <w:rsid w:val="1E8E263C"/>
    <w:rsid w:val="20B21B82"/>
    <w:rsid w:val="21122AC6"/>
    <w:rsid w:val="2209157A"/>
    <w:rsid w:val="2301174A"/>
    <w:rsid w:val="254C6F37"/>
    <w:rsid w:val="258D2119"/>
    <w:rsid w:val="25DC43B7"/>
    <w:rsid w:val="25EE55A3"/>
    <w:rsid w:val="29C52BB5"/>
    <w:rsid w:val="29F85FE6"/>
    <w:rsid w:val="2F1E3181"/>
    <w:rsid w:val="31D90F9E"/>
    <w:rsid w:val="32EC442A"/>
    <w:rsid w:val="336C47DF"/>
    <w:rsid w:val="33733D2B"/>
    <w:rsid w:val="33A73AE2"/>
    <w:rsid w:val="346B7E98"/>
    <w:rsid w:val="35064351"/>
    <w:rsid w:val="374A40A2"/>
    <w:rsid w:val="377C6595"/>
    <w:rsid w:val="3AA325B1"/>
    <w:rsid w:val="3B570239"/>
    <w:rsid w:val="3C963A1A"/>
    <w:rsid w:val="3DE1489C"/>
    <w:rsid w:val="3EE31D9B"/>
    <w:rsid w:val="3FFD32DC"/>
    <w:rsid w:val="43B9604B"/>
    <w:rsid w:val="45871610"/>
    <w:rsid w:val="45990EF9"/>
    <w:rsid w:val="47E77F57"/>
    <w:rsid w:val="49C06201"/>
    <w:rsid w:val="49CE2F29"/>
    <w:rsid w:val="4C8542A5"/>
    <w:rsid w:val="4E954465"/>
    <w:rsid w:val="4F392DDA"/>
    <w:rsid w:val="52A017BF"/>
    <w:rsid w:val="53DA0487"/>
    <w:rsid w:val="543B6A82"/>
    <w:rsid w:val="544E7773"/>
    <w:rsid w:val="558C4D3E"/>
    <w:rsid w:val="55B431EE"/>
    <w:rsid w:val="598C7FC0"/>
    <w:rsid w:val="59E201B0"/>
    <w:rsid w:val="5D7E19B2"/>
    <w:rsid w:val="605170ED"/>
    <w:rsid w:val="6091443E"/>
    <w:rsid w:val="673F728B"/>
    <w:rsid w:val="6881420D"/>
    <w:rsid w:val="6D535020"/>
    <w:rsid w:val="6F324882"/>
    <w:rsid w:val="726C44B7"/>
    <w:rsid w:val="72AB153E"/>
    <w:rsid w:val="73093580"/>
    <w:rsid w:val="73953455"/>
    <w:rsid w:val="74B039D9"/>
    <w:rsid w:val="774B2893"/>
    <w:rsid w:val="78E37E34"/>
    <w:rsid w:val="795C14C3"/>
    <w:rsid w:val="79E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ask.android-studio.org/uploads/article/20141210/094fd7139860cfdd2188aff7b391e7c9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ask.android-studio.org/uploads/article/20141210/88c858de7d511d5a75d8ab6754882b11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ask.android-studio.org/uploads/article/20141210/5b55d346e113738d9149f2db31c99136.png" TargetMode="Externa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png"/><Relationship Id="rId32" Type="http://schemas.openxmlformats.org/officeDocument/2006/relationships/hyperlink" Target="http://ask.android-studio.org/uploads/article/20141210/91ffdbdd6d68c93e10ebd479e9818ae8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://ask.android-studio.org/uploads/article/20141210/7a58abeb99a5283b7e654ebc0910da96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://ask.android-studio.org/uploads/article/20141210/f32ccb7c1dca9969dbbbc93066869ba3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://ask.android-studio.org/uploads/article/20141210/635727c804451828774d547106754f94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ask.android-studio.org/uploads/article/20141210/17f3c51f09067a0040e8a0f3fc41a992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ask.android-studio.org/uploads/article/20141210/8e1b7dc004c95abe338ac3b94b702b1f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ask.android-studio.org/uploads/article/20141210/e60cd6a9deace8d771d6cfdc355eba47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ask.android-studio.org/uploads/article/20141210/057e0574066a7727ef768b52592df30d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ask.android-studio.org/uploads/article/20141210/b8b8f4d49f6f85c285208226094252aa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ask.android-studio.org/uploads/article/20141210/0d52398c9cc0d470cba5b31219000194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ask.android-studio.org/uploads/article/20141210/503f3c4cad9403ce7e9f23a10f5f22ef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ask.android-studio.org/uploads/article/20141210/13333d03f47f9e1020100a32fc337e2e.png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2018-05-25T01:15:00Z</dcterms:created>
  <dc:creator>光亮‭</dc:creator>
  <cp:lastModifiedBy>光亮‭</cp:lastModifiedBy>
  <dcterms:modified xsi:type="dcterms:W3CDTF">2018-05-25T02:05:09Z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