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Unity中获得碰撞体碰撞的位置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在纯物理环境中，为了获得碰撞体碰撞的位置，我们可以使用Collider2D.OnCollisionEnter2D(Collision2D)来接受碰撞，Collision2D中存有碰撞信息Collision2D.contacts(The specific points of contact with the incoming Collider2D), contacts的类型是ContactPoint2D[]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686675" cy="3724275"/>
            <wp:effectExtent l="0" t="0" r="9525" b="9525"/>
            <wp:docPr id="2" name="图片 1" descr="Unity中获得碰撞体碰撞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Unity中获得碰撞体碰撞的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通过ContactPoint2D，我们可以获得世界坐标系中两个碰撞体碰撞的位置。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当然，出发Collider2D.OnCollisionEnter2D(Collision2D)是有条件的，且较触发器更为苛刻，官网文档给出的条件（Unity ManualPhysicsPhysics OverviewColliders）如下：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573000" cy="4848225"/>
            <wp:effectExtent l="0" t="0" r="0" b="9525"/>
            <wp:docPr id="1" name="图片 2" descr="Unity中获得碰撞体碰撞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ity中获得碰撞体碰撞的位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现在有特殊的需求，一个静态碰撞体和一个鼠标拖动的超小碰撞体（近似认为是一个点），要求他们碰撞的位置。当然，我设置碰撞体为IsKinematic的时候，OnCollisionEnter2D就会失效，所以无法用上面的方法获得碰撞点，那么来思考一下使用OnTriggerEnter2D是否好使？查看文档可以知道，OnTriggerEnter触发的时候，并不会记录点信息，故我们需要自己思考如何获得碰撞点。为了使用触发器来获得碰撞点，我也试了很多方法，试过将刚体的Collision Detection置为Continuous，试过修改差值方式等，均不好使……每次OnTriggerEnter2D触发的时候，一个触发器已经嵌入到另一个触发器之中，ORZ, 所以能得到的信息就是在触发的这一帧的位置。不过上一帧的位置我们也能得到，自己测试了一下，想在LateUpdate中记录上一帧的位置，不过这个位置也就是触发时候的位置，所以还需要一个变量记录真正的上一帧的位置。现在得到了两个有用的变量：触发器触发时候的位置 currentPos以及上移帧的位置 lastPos，静态碰撞体的边缘就在这两个位置之间，我从lastPos像currentPos发射一条射线：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Vector3 origin = m_LastLastPos;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//上一帧的位置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Vector3 end = GameContext.MouseFollowPosition;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//触发时的位置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Vector3 direction = end - origin;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//射线方向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float distance = Vector3.Distance(origin, end);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//射线检测距离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RaycastHit2D hit = Physics2D.Raycast(origin, direction, distance,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&amp;lt;&amp;lt; LayerMask.NameToLayer(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"Target"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//发射射线，只检测与"Target"层的碰撞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Debug.DrawRay(origin, direction, Color.red,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//绘制射线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Debug.Assert(hit.collider !=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"未检测到起点"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(hit.collider !=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m_StartPoint = hit.point;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//获得该碰撞点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这就得到了所需要的碰撞点了。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B7ABC"/>
    <w:rsid w:val="1021378F"/>
    <w:rsid w:val="361B7AB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2018-05-26T10:08:00Z</dcterms:created>
  <dc:creator>光亮‭</dc:creator>
  <cp:lastModifiedBy>光亮‭</cp:lastModifiedBy>
  <dcterms:modified xsi:type="dcterms:W3CDTF">2018-05-26T10:08:48Z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