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Photon Server游戏服务器教程（二） Log日志文件配置与输出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上一篇文章和大家介绍了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"http://gad.qq.com/article/detail/43978"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u w:val="none"/>
          <w:shd w:val="clear" w:fill="FFFFFF"/>
        </w:rPr>
        <w:t>Photon Server游戏服务器的配置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，这篇我们就来学习下Log日志文件配置与输出。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一、Log日志的打开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在Photon中点击Open Logs选项，打开BareTail软件，相当于一个记事本，用于Log日志的输出。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打开以后的界面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658600" cy="6153150"/>
            <wp:effectExtent l="0" t="0" r="0" b="0"/>
            <wp:docPr id="1" name="图片 1" descr="Photon Server游戏服务器教程（二） Log日志文件配置与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hoton Server游戏服务器教程（二） Log日志文件配置与输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0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二、Log日志的输出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1.引用log4net.dll 和ExitGames.Logging.Log4Net.dll，位于lib文件夹下。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991475" cy="4514850"/>
            <wp:effectExtent l="0" t="0" r="9525" b="0"/>
            <wp:docPr id="3" name="图片 2" descr="Photon Server游戏服务器教程（二） Log日志文件配置与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Photon Server游戏服务器教程（二） Log日志文件配置与输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2.添加配置文件，由于有固定的格式，因此我们在src-server\Mmo\Photon.MmoDemo.Server文件夹下复制一份log4net.config文件放在我们项目的根目录下，修改属性为始终复制。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629025" cy="7400925"/>
            <wp:effectExtent l="0" t="0" r="9525" b="9525"/>
            <wp:docPr id="2" name="图片 3" descr="Photon Server游戏服务器教程（二） Log日志文件配置与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Photon Server游戏服务器教程（二） Log日志文件配置与输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配置文件路径 Photon:ApplicationLogPath，修改为自己的程序名MyGame。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&amp;lt;file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"log4net.Util.PatternString"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value=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"%property｛Photon:ApplicationLogPath｝\\MyGame.Server.log"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/&amp;gt;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3.在主类MyGameServer中添加一个静态只读字段log并初始化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System.Collections.Generic;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System.Linq;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System.Text;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System.Threading.Tasks;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Photon.SocketServer;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ExitGames.Logging;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ExitGames.Logging.Log4Net;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System.IO;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log4net.Config;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namespace MyGamePhotonServer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//所有的server端 主类都要集成自applicationbase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public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MyGameServer:ApplicationBase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public static readonly ILogger log = LogManager.GetCurrentClassLogger();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/// 刚一个客户端请求连接的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&amp;lt;/summary&amp;gt;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&amp;lt;param name="initRequest"&amp;gt;&amp;lt;/param&amp;gt;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&amp;lt;returns&amp;gt;&amp;lt;/returns&amp;gt;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protected override PeerBase CreatePeer(InitRequest initRequest)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log.Info(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"一个客户端连接过来了。。。。"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MyClientPeer(initRequest);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&amp;lt;/summary&amp;gt;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protected override void Setup()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 日志的初始化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log4net.GlobalContext.Properties[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"Photon:ApplicationLogPath"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] = Path.Combine(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                                                Path.Combine(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.ApplicationRootPath,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"bin_Win64"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),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FileInfo configFileInfo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FileInfo( Path.Combine(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.BinaryPath 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"log4net.config"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(configFileInfo.Exists)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LogManager.SetLoggerFactory(Log4NetLoggerFactory.Instance);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//让photon知道使用的是Log4NetLog插件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XmlConfigurator.ConfigureAndWatch(configFileInfo);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//让log4net这个插件读取配置文件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log.Info(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"初始化完成！"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server端关闭的时候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&amp;lt;/summary&amp;gt;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protected override void TearDown()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log.Info(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"服务器应用关闭了"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运行后的日志输出结果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448550" cy="2381250"/>
            <wp:effectExtent l="0" t="0" r="0" b="0"/>
            <wp:docPr id="4" name="图片 4" descr="Photon Server游戏服务器教程（二） Log日志文件配置与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hoton Server游戏服务器教程（二） Log日志文件配置与输出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来自：https://blog.csdn.net/u010812661/article/details/78717214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41003"/>
    <w:rsid w:val="17441003"/>
    <w:rsid w:val="251B108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2018-05-26T10:02:00Z</dcterms:created>
  <dc:creator>光亮‭</dc:creator>
  <cp:lastModifiedBy>光亮‭</cp:lastModifiedBy>
  <dcterms:modified xsi:type="dcterms:W3CDTF">2018-05-26T10:02:13Z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