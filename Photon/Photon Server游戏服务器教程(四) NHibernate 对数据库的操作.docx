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center"/>
        <w:outlineLvl w:val="0"/>
        <w:rPr>
          <w:rFonts w:hint="eastAsia" w:ascii="新宋体" w:hAnsi="新宋体" w:eastAsia="新宋体" w:cs="新宋体"/>
          <w:b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auto"/>
          <w:spacing w:val="0"/>
          <w:sz w:val="28"/>
          <w:szCs w:val="28"/>
          <w:shd w:val="clear" w:fill="FFFFFF"/>
        </w:rPr>
        <w:t>Photon Server游戏服务器教程(四) NHibernate 对数据库的操作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NHibernate 是一个基于.Net 的针对关系型数据库的对象持久化类库。NHibernate 来源于非常优秀的基于Java的Hibernate 关系型持久化工具。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NHibernate 从数据库底层来持久化你的.Net 对象到关系型数据库。NHibernate 为你处理这些，远胜于你不得不写SQL去从数据库存取对象。你的代码仅仅和对象关联，NHibernat 自动产生SQL语句，并确保对象提交到正确的表和字段中去。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1、添加引用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在vs2013项目中，右键解决方案选择“管理NuGet程序包”，搜索NHibernate安装添加其引用，或在官网http://nhibernate.info下载安装。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2、NHibernate数据库连接配置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在项目下添加新建项XML文件，名称为hibernate.cfg.xml（固定名称），修改属性“复制到输出目录”为始终复制，添加如下配置格式：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&amp;lt;?xml version="1.0" encoding="utf-8" ?&amp;gt;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&amp;lt;hibernate-configuration xmlns="urn:nhibernate-configuration-2.2"&amp;gt;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&amp;lt;session-factory&amp;gt;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&amp;lt;property name="connection.provider"&amp;gt;NHibernate.Connection.DriverConnectionProvider&amp;lt;/property&amp;gt;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&amp;lt;property name="dialect"&amp;gt;NHibernate.Dialect.MySQL5Dialect&amp;lt;/property&amp;gt;&amp;lt;!--数据库版本--&amp;gt;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&amp;lt;property name="connection.driver_class"&amp;gt;NHibernate.Driver.MySqlDataDriver&amp;lt;/property&amp;gt; &amp;lt;!--使用什么数据库--&amp;gt;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&amp;lt;property name="connection.connection_string"&amp;gt;Server=localhost;Database=mygamedb;User ID=root;Password=root;&amp;lt;/property&amp;gt; &amp;lt;!--数据库连接Server--&amp;gt;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&amp;lt;property name="show_sql"&amp;gt;true&amp;lt;/property&amp;gt;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&amp;lt;/session-factory&amp;gt;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&amp;lt;/hibernate-configuration&amp;gt;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3、类和表的映射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在项目下新建文件夹Model，添加User.cs类，代码如下：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public class User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 public virtual int Id ｛ get; set;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 public virtual string Username ｛ get; set;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 public virtual string Password ｛ get; set;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 public virtual DateTime Registerdate ｛ get; set;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再添加一个映射文件夹Mappings，新建一个XML配置文件User.hbm.xml(类名)，修改属性“生成操作”为嵌入的资源，打开文件添加如下配置格式：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&amp;lt;?xml version="1.0" encoding="utf-8" ?&amp;gt;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&amp;lt;hibernate-mapping xmlns="urn:nhibernate-mapping-2.2"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               assembly="ServerSql"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               namespace="ServerSql.Model"&amp;gt;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&amp;lt;!--assembly：程序集--&amp;gt;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&amp;lt;!--namespace：命名空间--&amp;gt;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&amp;lt;class name="User" table="users"&amp;gt;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&amp;lt;id name="Id" column="id" type="Int32"&amp;gt;  &amp;lt;!--ID:配置主键, column: 表里的列,  type: NHibernate 类型 http://nhibernate.info/doc/nhibernate-reference/mapping.html#mapping-types--&amp;gt;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  &amp;lt;generator class="native"&amp;gt;&amp;lt;/generator&amp;gt; &amp;lt;!--自增长--&amp;gt;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&amp;lt;/id&amp;gt;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&amp;lt;property name="Username" column="username" type="String"&amp;gt;&amp;lt;/property&amp;gt;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&amp;lt;property name="Password" column="password" type="String"&amp;gt;&amp;lt;/property&amp;gt;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&amp;lt;property name="Registerdate" column="registerdate" type="Date"&amp;gt;&amp;lt;/property&amp;gt;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&amp;lt;/class&amp;gt;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&amp;lt;/hibernate-mapping&amp;gt;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4、解析数据库链接配置文件和表映射文件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var configuration = new Configuration();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configuration.Configure();//解析nhibernate.cfg.xml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configuration.AddAssembly(Assembly.GetExecutingAssembly());//解析 映射文件  User.hbm.xml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5、创建连接session进行添加操作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ISessionFactory sessionFactory = null;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ISession session = null;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try｛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sessionFactory= configuration.BuildSessionFactory();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session = sessionFactory.OpenSession();//打开一个跟数据库的会话，即连接数据库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//进行一些操作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User user = new User() ｛ Username = "yeet", Password = "123564" ｝;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session.Save(user);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session.Flush();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catch (Exception e)｛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Console.WriteLine(e);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finally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if (session != null)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    session.Close();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if (sessionFactory != null)｛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    sessionFactory.Close();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6、用NHibernate进行事务操作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什么时候使用事务？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在任何时候都要使用事务，即使是在读取、查询数据的时候，为什么呢？因为你不清楚数据库什么时候操作失败，如何恢复原来数据。而NHibernate中的事务（可以通过 transaction.Rollback()方法），帮助我们完成这些事情。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ITransaction transaction= session.BeginTransaction();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//进行操作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User user1 = new User() ｛ Username = "cydr34", Password = "g3463" ｝;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session.Save(user1);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transaction.Commit();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//使用完事务需要关闭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transaction.Dispose();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7、创建NHibernateHelper管理会话工厂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using System;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using System.Collections.Generic;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using System.Linq;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using System.Text;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using System.Threading.Tasks;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using NHibernate;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using NHibernate.Cfg;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public class NHibernateHelper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private static ISessionFactory _sessionFactory;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private static readonly object lockObj = new object();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private NHibernateHelper()｛｝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private static ISessionFactory SessionFactory｛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get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if ( _sessionFactory == null ) 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lock ( lockObj 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if (_sessionFactory == null)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     var configuration = new Configuration();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     configuration.Configure();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     configuration.AddAssembly(Assembly.GetExecutingAssembly());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     _sessionFactory = configuration.BuildSessionFactory();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return _sessionFactory;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public static ISession OpenSession()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return SessionFactory.OpenSession();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8、创建管理接口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interface IUserManager 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void Add(User user);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void Update(User user);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void Remove(User user);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User GetById(int id);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User GetByUsername(string username);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ICollection&amp;lt;User&amp;gt; GetAllUsers();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bool VerifyUser(string username, string password);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class UserManager:IUserManager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public void Add(Model.User user)｛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using (ISession session = NHibernateHelper.OpenSession())｛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using (ITransaction transaction = session.BeginTransaction())｛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session.Save(user);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transaction.Commit();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public void Update(Model.User user)  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using (ISession session = NHibernateHelper.OpenSession())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using (ITransaction transaction = session.BeginTransaction())｛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session.Update(user);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transaction.Commit();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public void Remove(Model.User user)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using (ISession session = NHibernateHelper.OpenSession())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using (ITransaction transaction = session.BeginTransaction()) 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session.Delete(user);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transaction.Commit();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public Model.User GetById(int id) 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using (ISession session = NHibernateHelper.OpenSession()) 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using (ITransaction transaction = session.BeginTransaction())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User user = session.Get&amp;lt;User&amp;gt;(id);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transaction.Commit();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return user;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public Model.User GetByUsername(string username)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using (ISession session = NHibernateHelper.OpenSession())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User user = session.CreateCriteria(typeof(User)).Add(Restrictions.Eq("Username", username)).UniqueResult&amp;lt;User&amp;gt;();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return user;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public ICollection&amp;lt;Model.User&amp;gt; GetAllUsers()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using (ISession session = NHibernateHelper.OpenSession())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IList&amp;lt;User&amp;gt; users = session.CreateCriteria(typeof(User)).List&amp;lt;User&amp;gt;();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return users;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public bool VerifyUser(string username, string password)｛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using (ISession session = NHibernateHelper.OpenSession())  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User user = session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.CreateCriteria(typeof(User))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.Add(Restrictions.Eq("Username", username))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.Add(Restrictions.Eq("Password", password))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    .UniqueResult&amp;lt;User&amp;gt;();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if (user == null) return false;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    return true;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    ｝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9、测试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User user = </w:t>
      </w:r>
      <w:r>
        <w:rPr>
          <w:rFonts w:hint="eastAsia" w:ascii="楷体" w:hAnsi="楷体" w:eastAsia="楷体" w:cs="楷体"/>
          <w:b w:val="0"/>
          <w:i w:val="0"/>
          <w:caps w:val="0"/>
          <w:color w:val="770088"/>
          <w:spacing w:val="0"/>
          <w:sz w:val="15"/>
          <w:szCs w:val="15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User() ｛ Username = </w:t>
      </w:r>
      <w:r>
        <w:rPr>
          <w:rFonts w:hint="eastAsia" w:ascii="楷体" w:hAnsi="楷体" w:eastAsia="楷体" w:cs="楷体"/>
          <w:b w:val="0"/>
          <w:i w:val="0"/>
          <w:caps w:val="0"/>
          <w:color w:val="AA1111"/>
          <w:spacing w:val="0"/>
          <w:sz w:val="15"/>
          <w:szCs w:val="15"/>
          <w:shd w:val="clear" w:fill="FFFFFF"/>
        </w:rPr>
        <w:t>"qwqjer"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, Password = </w:t>
      </w:r>
      <w:r>
        <w:rPr>
          <w:rFonts w:hint="eastAsia" w:ascii="楷体" w:hAnsi="楷体" w:eastAsia="楷体" w:cs="楷体"/>
          <w:b w:val="0"/>
          <w:i w:val="0"/>
          <w:caps w:val="0"/>
          <w:color w:val="AA1111"/>
          <w:spacing w:val="0"/>
          <w:sz w:val="15"/>
          <w:szCs w:val="15"/>
          <w:shd w:val="clear" w:fill="FFFFFF"/>
        </w:rPr>
        <w:t>"2544"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｝;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IUserManager userManager = </w:t>
      </w:r>
      <w:r>
        <w:rPr>
          <w:rFonts w:hint="eastAsia" w:ascii="楷体" w:hAnsi="楷体" w:eastAsia="楷体" w:cs="楷体"/>
          <w:b w:val="0"/>
          <w:i w:val="0"/>
          <w:caps w:val="0"/>
          <w:color w:val="770088"/>
          <w:spacing w:val="0"/>
          <w:sz w:val="15"/>
          <w:szCs w:val="15"/>
          <w:shd w:val="clear" w:fill="FFFFFF"/>
        </w:rPr>
        <w:t>new</w:t>
      </w: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 UserManager();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40" w:lineRule="atLeast"/>
        <w:ind w:left="437" w:right="-448"/>
        <w:textAlignment w:val="auto"/>
        <w:outlineLvl w:val="9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userManager.Add(user);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来自：https://blog.csdn.net/u010812661/article/details/78760394</w:t>
      </w:r>
    </w:p>
    <w:p/>
    <w:sectPr>
      <w:pgSz w:w="11906" w:h="16838"/>
      <w:pgMar w:top="1134" w:right="1080" w:bottom="1134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84015"/>
    <w:rsid w:val="1AE53BCF"/>
    <w:rsid w:val="45484015"/>
    <w:rsid w:val="51AC0CDA"/>
    <w:rsid w:val="61B13F73"/>
    <w:rsid w:val="6C2F6752"/>
    <w:rsid w:val="6D535020"/>
    <w:rsid w:val="6FC6417A"/>
    <w:rsid w:val="7D23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2018-05-26T10:00:00Z</dcterms:created>
  <dc:creator>光亮‭</dc:creator>
  <cp:lastModifiedBy>熊猫</cp:lastModifiedBy>
  <cp:lastPrinted>2018-06-04T16:47:43Z</cp:lastPrinted>
  <dcterms:modified xsi:type="dcterms:W3CDTF">2018-06-04T16:49:43Z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