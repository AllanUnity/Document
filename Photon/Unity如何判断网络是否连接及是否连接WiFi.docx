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Unity如何判断网络是否连接及是否连接WiFi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做过项目或者游戏的开发者经常会需要去判断网络是否连接，判断网络是在WiFi状态下还是在移动流量下，这时只需要借助Unity提供的api就可以判断出结果，一起来看看吧。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NetworkReachability 网络可达性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描述网络的可达性选项。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Values值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NotReachable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Network is not reachable 网络不可达。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ReachableViaCarrierDataNetwork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Network is reachable via carrier data network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网络通过运营商数据网络是可达的。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ReachableViaLocalAreaNetwork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Network is reachable via WiFi or cable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网络通过WiFi或有线网络是可达的。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96100" cy="2076450"/>
            <wp:effectExtent l="0" t="0" r="0" b="0"/>
            <wp:docPr id="1" name="图片 1" descr="Unity如何判断网络是否连接及是否连接W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ity如何判断网络是否连接及是否连接WiF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在项目中可以直接通过以下代码进行判断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//当网络不可用时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(Application.internetReachability== NetworkReachability.NotReachable)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｛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//Do sth.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 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如果出现项目需要好废流量较大，可以通过下面的方法判断，并提醒用户：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//当用户使用WiFi时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(Application.internetReachability == NetworkReachability.ReachableViaLocalAreaNetwork)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｛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//Do sth.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｝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//当用户使用移动网络时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(Application.internetReachability == NetworkReachability.ReachableViaCarrierDataNetwork)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//Do sth.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F4E1C"/>
    <w:rsid w:val="176F4E1C"/>
    <w:rsid w:val="409973F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2018-05-26T10:04:00Z</dcterms:created>
  <dc:creator>光亮‭</dc:creator>
  <cp:lastModifiedBy>光亮‭</cp:lastModifiedBy>
  <dcterms:modified xsi:type="dcterms:W3CDTF">2018-05-26T10:05:05Z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