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DDDDD" w:sz="6" w:space="0"/>
          <w:right w:val="none" w:color="auto" w:sz="0" w:space="0"/>
        </w:pBdr>
        <w:shd w:val="clear" w:fill="FFFFFF"/>
        <w:spacing w:before="150" w:beforeAutospacing="0" w:after="75" w:afterAutospacing="0"/>
        <w:ind w:left="0" w:right="0" w:firstLine="0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b/>
          <w:i w:val="0"/>
          <w:caps w:val="0"/>
          <w:color w:val="399AB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Verdana" w:hAnsi="Verdana" w:cs="Verdana"/>
          <w:b/>
          <w:i w:val="0"/>
          <w:caps w:val="0"/>
          <w:color w:val="399AB2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"https://www.cnblogs.com/rainman/archive/2012/03/13/2393975.html" </w:instrText>
      </w:r>
      <w:r>
        <w:rPr>
          <w:rFonts w:hint="default" w:ascii="Verdana" w:hAnsi="Verdana" w:cs="Verdana"/>
          <w:b/>
          <w:i w:val="0"/>
          <w:caps w:val="0"/>
          <w:color w:val="399AB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0"/>
          <w:rFonts w:hint="default" w:ascii="Verdana" w:hAnsi="Verdana" w:cs="Verdana"/>
          <w:b/>
          <w:i w:val="0"/>
          <w:caps w:val="0"/>
          <w:color w:val="399AB2"/>
          <w:spacing w:val="0"/>
          <w:sz w:val="21"/>
          <w:szCs w:val="21"/>
          <w:u w:val="none"/>
          <w:bdr w:val="none" w:color="auto" w:sz="0" w:space="0"/>
          <w:shd w:val="clear" w:fill="FFFFFF"/>
        </w:rPr>
        <w:t>C#操作SQL Server数据库</w:t>
      </w:r>
      <w:r>
        <w:rPr>
          <w:rFonts w:hint="default" w:ascii="Verdana" w:hAnsi="Verdana" w:cs="Verdana"/>
          <w:b/>
          <w:i w:val="0"/>
          <w:caps w:val="0"/>
          <w:color w:val="399AB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dotted" w:color="BBBBBB" w:sz="6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/>
        <w:textAlignment w:val="auto"/>
        <w:outlineLvl w:val="2"/>
        <w:rPr>
          <w:b/>
          <w:color w:val="000000"/>
          <w:sz w:val="21"/>
          <w:szCs w:val="21"/>
        </w:rPr>
      </w:pPr>
      <w:r>
        <w:rPr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1、概述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3" w:lineRule="atLeast"/>
        <w:ind w:left="0" w:right="0" w:firstLine="420"/>
        <w:textAlignment w:val="auto"/>
        <w:outlineLvl w:val="9"/>
        <w:rPr>
          <w:sz w:val="15"/>
          <w:szCs w:val="15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ado.net提供了丰富的数据库操作，这些操作可以分为三个步骤：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363" w:right="0" w:hanging="363"/>
        <w:textAlignment w:val="auto"/>
        <w:outlineLvl w:val="9"/>
        <w:rPr>
          <w:sz w:val="15"/>
          <w:szCs w:val="15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第一，使用SqlConnection对象连接数据库；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363" w:right="0" w:hanging="363"/>
        <w:textAlignment w:val="auto"/>
        <w:outlineLvl w:val="9"/>
        <w:rPr>
          <w:sz w:val="15"/>
          <w:szCs w:val="15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第二，建立SqlCommand对象，负责SQL语句的执行和存储过程的调用；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363" w:right="0" w:hanging="363"/>
        <w:textAlignment w:val="auto"/>
        <w:outlineLvl w:val="9"/>
        <w:rPr>
          <w:sz w:val="15"/>
          <w:szCs w:val="15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第三，对SQL或存储过程执行后返回的“结果”进行操作。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3" w:lineRule="atLeast"/>
        <w:ind w:left="0" w:right="0" w:firstLine="420"/>
        <w:jc w:val="left"/>
        <w:textAlignment w:val="auto"/>
        <w:outlineLvl w:val="9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15"/>
          <w:szCs w:val="15"/>
          <w:shd w:val="clear" w:fill="FFFFFF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15"/>
          <w:szCs w:val="15"/>
          <w:shd w:val="clear" w:fill="FFFFFF"/>
        </w:rPr>
        <w:t>对返回“结果”的操作可以分为两类：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363" w:right="0" w:hanging="363"/>
        <w:textAlignment w:val="auto"/>
        <w:outlineLvl w:val="9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15"/>
          <w:szCs w:val="15"/>
          <w:shd w:val="clear" w:fill="FFFFFF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15"/>
          <w:szCs w:val="15"/>
          <w:shd w:val="clear" w:fill="FFFFFF"/>
        </w:rPr>
        <w:t>一是用SqlDataReader直接一行一行的读取数据集；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363" w:right="0" w:hanging="363"/>
        <w:textAlignment w:val="auto"/>
        <w:outlineLvl w:val="9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15"/>
          <w:szCs w:val="15"/>
          <w:shd w:val="clear" w:fill="FFFFFF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15"/>
          <w:szCs w:val="15"/>
          <w:shd w:val="clear" w:fill="FFFFFF"/>
        </w:rPr>
        <w:t>二是DataSet联合SqlDataAdapter来操作数据库。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3" w:lineRule="atLeast"/>
        <w:ind w:left="0" w:right="0" w:firstLine="420"/>
        <w:jc w:val="left"/>
        <w:textAlignment w:val="auto"/>
        <w:outlineLvl w:val="9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15"/>
          <w:szCs w:val="15"/>
          <w:shd w:val="clear" w:fill="FFFFFF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15"/>
          <w:szCs w:val="15"/>
          <w:shd w:val="clear" w:fill="FFFFFF"/>
        </w:rPr>
        <w:t>两者比较：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363" w:right="0" w:hanging="363"/>
        <w:textAlignment w:val="auto"/>
        <w:outlineLvl w:val="9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15"/>
          <w:szCs w:val="15"/>
          <w:shd w:val="clear" w:fill="FFFFFF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15"/>
          <w:szCs w:val="15"/>
          <w:shd w:val="clear" w:fill="FFFFFF"/>
        </w:rPr>
        <w:t>SqlDataReader时刻与远程数据库服务器保持连接，将远程的数据通过“流”的形式单向传输给客户端，它是“只读”的。由于是直接访问数据库，所以效率较高，但使用起来不方便。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363" w:right="0" w:hanging="363"/>
        <w:textAlignment w:val="auto"/>
        <w:outlineLvl w:val="9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15"/>
          <w:szCs w:val="15"/>
          <w:shd w:val="clear" w:fill="FFFFFF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15"/>
          <w:szCs w:val="15"/>
          <w:shd w:val="clear" w:fill="FFFFFF"/>
        </w:rPr>
        <w:t>DataSet一次性从数据源获取数据到本地，并在本地建立一个微型数据库（包含表、行、列、规则、表之间的关系等），期间可以断开与服务器的连接，使用SqlDataAdapter对象操作“本地微型数据库”，结束后通过SqlDataAdapter一次性更新到远程数据库服务器。这种方式使用起来更方，便简单。但性能较第一种稍微差一点。（在一般的情况下两者的性能可以忽略不计。）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3" w:lineRule="atLeast"/>
        <w:ind w:left="0" w:right="0" w:firstLine="420"/>
        <w:jc w:val="left"/>
        <w:textAlignment w:val="auto"/>
        <w:outlineLvl w:val="9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15"/>
          <w:szCs w:val="15"/>
          <w:shd w:val="clear" w:fill="FFFFFF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15"/>
          <w:szCs w:val="15"/>
          <w:shd w:val="clear" w:fill="FFFFFF"/>
        </w:rPr>
        <w:t>一张十分出名的ADO.NET结构图：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420"/>
        <w:jc w:val="center"/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4190365" cy="2295525"/>
            <wp:effectExtent l="0" t="0" r="635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90365" cy="2295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before="0" w:beforeAutospacing="0" w:after="300" w:afterAutospacing="0"/>
        <w:ind w:left="0" w:right="0"/>
        <w:jc w:val="left"/>
      </w:pPr>
      <w:bookmarkStart w:id="0" w:name="m1"/>
      <w:r>
        <w:rPr>
          <w:rFonts w:hint="default" w:ascii="Tahoma" w:hAnsi="Tahoma" w:eastAsia="Tahoma" w:cs="Tahoma"/>
          <w:b w:val="0"/>
          <w:i w:val="0"/>
          <w:caps w:val="0"/>
          <w:color w:val="075DB3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Tahoma" w:hAnsi="Tahoma" w:eastAsia="Tahoma" w:cs="Tahoma"/>
          <w:b w:val="0"/>
          <w:i w:val="0"/>
          <w:caps w:val="0"/>
          <w:color w:val="075DB3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"http://www.cnblogs.com/rainman/archive/2012/03/13/2393975.html" </w:instrText>
      </w:r>
      <w:r>
        <w:rPr>
          <w:rFonts w:hint="default" w:ascii="Tahoma" w:hAnsi="Tahoma" w:eastAsia="Tahoma" w:cs="Tahoma"/>
          <w:b w:val="0"/>
          <w:i w:val="0"/>
          <w:caps w:val="0"/>
          <w:color w:val="075DB3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bookmarkEnd w:id="0"/>
      <w:r>
        <w:rPr>
          <w:rFonts w:hint="default" w:ascii="Tahoma" w:hAnsi="Tahoma" w:eastAsia="Tahoma" w:cs="Tahoma"/>
          <w:b w:val="0"/>
          <w:i w:val="0"/>
          <w:caps w:val="0"/>
          <w:color w:val="075DB3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dotted" w:color="BBBBBB" w:sz="6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/>
        <w:jc w:val="left"/>
        <w:textAlignment w:val="auto"/>
        <w:outlineLvl w:val="2"/>
        <w:rPr>
          <w:b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b/>
          <w:i w:val="0"/>
          <w:caps w:val="0"/>
          <w:color w:val="000000"/>
          <w:spacing w:val="0"/>
          <w:sz w:val="21"/>
          <w:szCs w:val="21"/>
          <w:shd w:val="clear" w:fill="FFFFFF"/>
        </w:rPr>
        <w:t>2、连接字符串的写法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dashed" w:color="CCCCCC" w:sz="6" w:space="4"/>
          <w:left w:val="dashed" w:color="CCCCCC" w:sz="6" w:space="9"/>
          <w:bottom w:val="dashed" w:color="CCCCCC" w:sz="6" w:space="4"/>
          <w:right w:val="dashed" w:color="CCCCCC" w:sz="6" w:space="9"/>
        </w:pBdr>
        <w:shd w:val="clear" w:fill="FAFC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right="0"/>
        <w:textAlignment w:val="auto"/>
        <w:outlineLvl w:val="9"/>
        <w:rPr>
          <w:b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C3E64"/>
          <w:spacing w:val="0"/>
          <w:sz w:val="18"/>
          <w:szCs w:val="18"/>
          <w:bdr w:val="dashed" w:color="CCCCCC" w:sz="6" w:space="0"/>
          <w:shd w:val="clear" w:fill="FAFCFE"/>
        </w:rPr>
        <w:t>string connectString = "Data Source=.;Initial Catalog=Student;Integrated Security=True";</w:t>
      </w:r>
      <w:bookmarkStart w:id="1" w:name="m2"/>
      <w:r>
        <w:rPr>
          <w:rFonts w:hint="default"/>
          <w:b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fldChar w:fldCharType="begin"/>
      </w:r>
      <w:r>
        <w:rPr>
          <w:rFonts w:hint="default"/>
          <w:b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instrText xml:space="preserve"> HYPERLINK "http://www.cnblogs.com/rainman/archive/2012/03/13/2393975.html" </w:instrText>
      </w:r>
      <w:r>
        <w:rPr>
          <w:rFonts w:hint="default"/>
          <w:b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fldChar w:fldCharType="separate"/>
      </w:r>
      <w:bookmarkEnd w:id="1"/>
      <w:r>
        <w:rPr>
          <w:rFonts w:hint="default"/>
          <w:b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fldChar w:fldCharType="end"/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dotted" w:color="BBBBBB" w:sz="6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/>
        <w:jc w:val="left"/>
        <w:textAlignment w:val="auto"/>
        <w:outlineLvl w:val="2"/>
        <w:rPr>
          <w:b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b/>
          <w:i w:val="0"/>
          <w:caps w:val="0"/>
          <w:color w:val="000000"/>
          <w:spacing w:val="0"/>
          <w:sz w:val="21"/>
          <w:szCs w:val="21"/>
          <w:shd w:val="clear" w:fill="FFFFFF"/>
        </w:rPr>
        <w:t>3、SqlConnection对象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 w:firstLine="420"/>
        <w:jc w:val="left"/>
        <w:textAlignment w:val="auto"/>
        <w:outlineLvl w:val="9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15"/>
          <w:szCs w:val="15"/>
          <w:shd w:val="clear" w:fill="FFFFFF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15"/>
          <w:szCs w:val="15"/>
          <w:shd w:val="clear" w:fill="FFFFFF"/>
        </w:rPr>
        <w:t>命名空间：System.Data.SqlClient.SqlConnection;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 w:firstLine="420"/>
        <w:jc w:val="left"/>
        <w:textAlignment w:val="auto"/>
        <w:outlineLvl w:val="9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15"/>
          <w:szCs w:val="15"/>
          <w:shd w:val="clear" w:fill="FFFFFF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15"/>
          <w:szCs w:val="15"/>
          <w:shd w:val="clear" w:fill="FFFFFF"/>
        </w:rPr>
        <w:t>返回数据库连接对象，参数字符串。实例化“连接对象”，并打开连接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dashed" w:color="CCCCCC" w:sz="6" w:space="4"/>
          <w:left w:val="dashed" w:color="CCCCCC" w:sz="6" w:space="9"/>
          <w:bottom w:val="dashed" w:color="CCCCCC" w:sz="6" w:space="4"/>
          <w:right w:val="dashed" w:color="CCCCCC" w:sz="6" w:space="9"/>
        </w:pBdr>
        <w:shd w:val="clear" w:fill="FAFC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right="0"/>
        <w:jc w:val="left"/>
        <w:textAlignment w:val="auto"/>
        <w:outlineLvl w:val="9"/>
        <w:rPr>
          <w:rFonts w:hint="default" w:ascii="Lucida Console" w:hAnsi="Lucida Console" w:eastAsia="Lucida Console" w:cs="Lucida Console"/>
          <w:b w:val="0"/>
          <w:i w:val="0"/>
          <w:caps w:val="0"/>
          <w:color w:val="0C3E64"/>
          <w:spacing w:val="0"/>
          <w:sz w:val="18"/>
          <w:szCs w:val="18"/>
          <w:bdr w:val="dashed" w:color="CCCCCC" w:sz="6" w:space="0"/>
          <w:shd w:val="clear" w:fill="FAFCFE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C3E64"/>
          <w:spacing w:val="0"/>
          <w:sz w:val="18"/>
          <w:szCs w:val="18"/>
          <w:bdr w:val="dashed" w:color="CCCCCC" w:sz="6" w:space="0"/>
          <w:shd w:val="clear" w:fill="FAFCFE"/>
        </w:rPr>
        <w:t>SqlConnection sqlCnt = new SqlConnection(connectString);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dashed" w:color="CCCCCC" w:sz="6" w:space="4"/>
          <w:left w:val="dashed" w:color="CCCCCC" w:sz="6" w:space="9"/>
          <w:bottom w:val="dashed" w:color="CCCCCC" w:sz="6" w:space="4"/>
          <w:right w:val="dashed" w:color="CCCCCC" w:sz="6" w:space="9"/>
        </w:pBdr>
        <w:shd w:val="clear" w:fill="FAFC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right="0"/>
        <w:jc w:val="left"/>
        <w:textAlignment w:val="auto"/>
        <w:outlineLvl w:val="9"/>
        <w:rPr>
          <w:rFonts w:hint="default" w:ascii="Lucida Console" w:hAnsi="Lucida Console" w:eastAsia="Lucida Console" w:cs="Lucida Console"/>
          <w:b w:val="0"/>
          <w:i w:val="0"/>
          <w:caps w:val="0"/>
          <w:color w:val="0C3E64"/>
          <w:spacing w:val="0"/>
          <w:sz w:val="18"/>
          <w:szCs w:val="18"/>
          <w:bdr w:val="dashed" w:color="CCCCCC" w:sz="6" w:space="0"/>
          <w:shd w:val="clear" w:fill="FAFCFE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C3E64"/>
          <w:spacing w:val="0"/>
          <w:sz w:val="18"/>
          <w:szCs w:val="18"/>
          <w:bdr w:val="dashed" w:color="CCCCCC" w:sz="6" w:space="0"/>
          <w:shd w:val="clear" w:fill="FAFCFE"/>
        </w:rPr>
        <w:t>sqlCnt.Open();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3" w:lineRule="atLeast"/>
        <w:ind w:left="0" w:right="0" w:firstLine="420"/>
        <w:jc w:val="left"/>
        <w:textAlignment w:val="auto"/>
        <w:outlineLvl w:val="9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15"/>
          <w:szCs w:val="15"/>
          <w:shd w:val="clear" w:fill="FFFFFF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15"/>
          <w:szCs w:val="15"/>
          <w:shd w:val="clear" w:fill="FFFFFF"/>
        </w:rPr>
        <w:t>使用完成后，需要关闭“连接对象”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dashed" w:color="CCCCCC" w:sz="6" w:space="4"/>
          <w:left w:val="dashed" w:color="CCCCCC" w:sz="6" w:space="9"/>
          <w:bottom w:val="dashed" w:color="CCCCCC" w:sz="6" w:space="4"/>
          <w:right w:val="dashed" w:color="CCCCCC" w:sz="6" w:space="9"/>
        </w:pBdr>
        <w:shd w:val="clear" w:fill="FAFC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right="0"/>
        <w:jc w:val="left"/>
        <w:textAlignment w:val="auto"/>
        <w:outlineLvl w:val="9"/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C3E64"/>
          <w:spacing w:val="0"/>
          <w:sz w:val="18"/>
          <w:szCs w:val="18"/>
          <w:bdr w:val="dashed" w:color="CCCCCC" w:sz="6" w:space="0"/>
          <w:shd w:val="clear" w:fill="FAFCFE"/>
        </w:rPr>
        <w:t>sqlCnt.Close();</w:t>
      </w:r>
      <w:bookmarkStart w:id="2" w:name="m3"/>
      <w:r>
        <w:rPr>
          <w:rFonts w:hint="default" w:ascii="Tahoma" w:hAnsi="Tahoma" w:eastAsia="Tahoma" w:cs="Tahoma"/>
          <w:b w:val="0"/>
          <w:i w:val="0"/>
          <w:caps w:val="0"/>
          <w:color w:val="075DB3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Tahoma" w:hAnsi="Tahoma" w:eastAsia="Tahoma" w:cs="Tahoma"/>
          <w:b w:val="0"/>
          <w:i w:val="0"/>
          <w:caps w:val="0"/>
          <w:color w:val="075DB3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"http://www.cnblogs.com/rainman/archive/2012/03/13/2393975.html" </w:instrText>
      </w:r>
      <w:r>
        <w:rPr>
          <w:rFonts w:hint="default" w:ascii="Tahoma" w:hAnsi="Tahoma" w:eastAsia="Tahoma" w:cs="Tahoma"/>
          <w:b w:val="0"/>
          <w:i w:val="0"/>
          <w:caps w:val="0"/>
          <w:color w:val="075DB3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bookmarkEnd w:id="2"/>
      <w:r>
        <w:rPr>
          <w:rFonts w:hint="default" w:ascii="Tahoma" w:hAnsi="Tahoma" w:eastAsia="Tahoma" w:cs="Tahoma"/>
          <w:b w:val="0"/>
          <w:i w:val="0"/>
          <w:caps w:val="0"/>
          <w:color w:val="075DB3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dotted" w:color="BBBBBB" w:sz="6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/>
        <w:jc w:val="left"/>
        <w:textAlignment w:val="auto"/>
        <w:outlineLvl w:val="2"/>
        <w:rPr>
          <w:b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b/>
          <w:i w:val="0"/>
          <w:caps w:val="0"/>
          <w:color w:val="000000"/>
          <w:spacing w:val="0"/>
          <w:sz w:val="21"/>
          <w:szCs w:val="21"/>
          <w:shd w:val="clear" w:fill="FFFFFF"/>
        </w:rPr>
        <w:t>4、SqlCommand对象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 w:firstLine="420"/>
        <w:jc w:val="left"/>
        <w:textAlignment w:val="auto"/>
        <w:outlineLvl w:val="9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15"/>
          <w:szCs w:val="15"/>
          <w:shd w:val="clear" w:fill="FFFFFF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15"/>
          <w:szCs w:val="15"/>
          <w:shd w:val="clear" w:fill="FFFFFF"/>
        </w:rPr>
        <w:t>命名空间：System.Data.SqlClient.SqlCommand;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 w:firstLine="420"/>
        <w:jc w:val="left"/>
        <w:textAlignment w:val="auto"/>
        <w:outlineLvl w:val="9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15"/>
          <w:szCs w:val="15"/>
          <w:shd w:val="clear" w:fill="FFFFFF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15"/>
          <w:szCs w:val="15"/>
          <w:shd w:val="clear" w:fill="FFFFFF"/>
        </w:rPr>
        <w:t>SqlCommand对象用于执行数据库操作，操作方式有三种：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363" w:right="0" w:hanging="363"/>
        <w:textAlignment w:val="auto"/>
        <w:outlineLvl w:val="9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15"/>
          <w:szCs w:val="15"/>
          <w:shd w:val="clear" w:fill="FFFFFF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15"/>
          <w:szCs w:val="15"/>
          <w:shd w:val="clear" w:fill="FFFFFF"/>
        </w:rPr>
        <w:t>SQL语句：command.CommandType = CommandType.Text;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363" w:right="0" w:hanging="363"/>
        <w:textAlignment w:val="auto"/>
        <w:outlineLvl w:val="9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15"/>
          <w:szCs w:val="15"/>
          <w:shd w:val="clear" w:fill="FFFFFF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15"/>
          <w:szCs w:val="15"/>
          <w:shd w:val="clear" w:fill="FFFFFF"/>
        </w:rPr>
        <w:t>存储过程：command.CommandType = CommandType.StoredProcedure;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363" w:right="0" w:hanging="363"/>
        <w:textAlignment w:val="auto"/>
        <w:outlineLvl w:val="9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15"/>
          <w:szCs w:val="15"/>
          <w:shd w:val="clear" w:fill="FFFFFF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15"/>
          <w:szCs w:val="15"/>
          <w:shd w:val="clear" w:fill="FFFFFF"/>
        </w:rPr>
        <w:t>整张表：command.CommandType = CommandType.TableDirect;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3" w:lineRule="atLeast"/>
        <w:ind w:left="0" w:right="0" w:firstLine="420"/>
        <w:jc w:val="left"/>
        <w:textAlignment w:val="auto"/>
        <w:outlineLvl w:val="9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15"/>
          <w:szCs w:val="15"/>
          <w:shd w:val="clear" w:fill="FFFFFF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15"/>
          <w:szCs w:val="15"/>
          <w:shd w:val="clear" w:fill="FFFFFF"/>
        </w:rPr>
        <w:t>实例化一个SqlCommand对象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dashed" w:color="CCCCCC" w:sz="6" w:space="4"/>
          <w:left w:val="dashed" w:color="CCCCCC" w:sz="6" w:space="9"/>
          <w:bottom w:val="dashed" w:color="CCCCCC" w:sz="6" w:space="4"/>
          <w:right w:val="dashed" w:color="CCCCCC" w:sz="6" w:space="9"/>
        </w:pBdr>
        <w:shd w:val="clear" w:fill="FAFC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right="0"/>
        <w:jc w:val="left"/>
        <w:textAlignment w:val="auto"/>
        <w:outlineLvl w:val="9"/>
        <w:rPr>
          <w:rFonts w:hint="default" w:ascii="Lucida Console" w:hAnsi="Lucida Console" w:eastAsia="Lucida Console" w:cs="Lucida Console"/>
          <w:b w:val="0"/>
          <w:i w:val="0"/>
          <w:caps w:val="0"/>
          <w:color w:val="0C3E64"/>
          <w:spacing w:val="0"/>
          <w:sz w:val="18"/>
          <w:szCs w:val="18"/>
          <w:bdr w:val="dashed" w:color="CCCCCC" w:sz="6" w:space="0"/>
          <w:shd w:val="clear" w:fill="FAFCFE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C3E64"/>
          <w:spacing w:val="0"/>
          <w:sz w:val="18"/>
          <w:szCs w:val="18"/>
          <w:bdr w:val="dashed" w:color="CCCCCC" w:sz="6" w:space="0"/>
          <w:shd w:val="clear" w:fill="FAFCFE"/>
        </w:rPr>
        <w:t>SqlCommand command = new SqlCommand();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dashed" w:color="CCCCCC" w:sz="6" w:space="4"/>
          <w:left w:val="dashed" w:color="CCCCCC" w:sz="6" w:space="9"/>
          <w:bottom w:val="dashed" w:color="CCCCCC" w:sz="6" w:space="4"/>
          <w:right w:val="dashed" w:color="CCCCCC" w:sz="6" w:space="9"/>
        </w:pBdr>
        <w:shd w:val="clear" w:fill="FAFC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right="0"/>
        <w:jc w:val="left"/>
        <w:textAlignment w:val="auto"/>
        <w:outlineLvl w:val="9"/>
        <w:rPr>
          <w:rFonts w:hint="default" w:ascii="Lucida Console" w:hAnsi="Lucida Console" w:eastAsia="Lucida Console" w:cs="Lucida Console"/>
          <w:b w:val="0"/>
          <w:i w:val="0"/>
          <w:caps w:val="0"/>
          <w:color w:val="0C3E64"/>
          <w:spacing w:val="0"/>
          <w:sz w:val="18"/>
          <w:szCs w:val="18"/>
          <w:bdr w:val="dashed" w:color="CCCCCC" w:sz="6" w:space="0"/>
          <w:shd w:val="clear" w:fill="FAFCFE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C3E64"/>
          <w:spacing w:val="0"/>
          <w:sz w:val="18"/>
          <w:szCs w:val="18"/>
          <w:bdr w:val="dashed" w:color="CCCCCC" w:sz="6" w:space="0"/>
          <w:shd w:val="clear" w:fill="FAFCFE"/>
        </w:rPr>
        <w:t>command.Connection = sqlCnt;            // 绑定SqlConnection对象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3" w:lineRule="atLeast"/>
        <w:ind w:left="0" w:right="0" w:firstLine="420"/>
        <w:jc w:val="left"/>
        <w:textAlignment w:val="auto"/>
        <w:outlineLvl w:val="9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15"/>
          <w:szCs w:val="15"/>
          <w:shd w:val="clear" w:fill="FFFFFF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15"/>
          <w:szCs w:val="15"/>
          <w:shd w:val="clear" w:fill="FFFFFF"/>
        </w:rPr>
        <w:t>或直接从SqlConnection创建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dashed" w:color="CCCCCC" w:sz="6" w:space="4"/>
          <w:left w:val="dashed" w:color="CCCCCC" w:sz="6" w:space="9"/>
          <w:bottom w:val="dashed" w:color="CCCCCC" w:sz="6" w:space="4"/>
          <w:right w:val="dashed" w:color="CCCCCC" w:sz="6" w:space="9"/>
        </w:pBdr>
        <w:shd w:val="clear" w:fill="FAFC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right="0"/>
        <w:jc w:val="left"/>
        <w:textAlignment w:val="auto"/>
        <w:outlineLvl w:val="9"/>
        <w:rPr>
          <w:rFonts w:hint="default" w:ascii="Lucida Console" w:hAnsi="Lucida Console" w:eastAsia="Lucida Console" w:cs="Lucida Console"/>
          <w:b w:val="0"/>
          <w:i w:val="0"/>
          <w:caps w:val="0"/>
          <w:color w:val="0C3E64"/>
          <w:spacing w:val="0"/>
          <w:sz w:val="18"/>
          <w:szCs w:val="18"/>
          <w:bdr w:val="dashed" w:color="CCCCCC" w:sz="6" w:space="0"/>
          <w:shd w:val="clear" w:fill="FAFCFE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C3E64"/>
          <w:spacing w:val="0"/>
          <w:sz w:val="18"/>
          <w:szCs w:val="18"/>
          <w:bdr w:val="dashed" w:color="CCCCCC" w:sz="6" w:space="0"/>
          <w:shd w:val="clear" w:fill="FAFCFE"/>
        </w:rPr>
        <w:t xml:space="preserve">SqlCommand command = sqlCnt.CreateCommand();     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dotted" w:color="BBBBBB" w:sz="6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/>
        <w:jc w:val="left"/>
        <w:textAlignment w:val="auto"/>
        <w:outlineLvl w:val="2"/>
        <w:rPr>
          <w:b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b/>
          <w:i w:val="0"/>
          <w:caps w:val="0"/>
          <w:color w:val="000000"/>
          <w:spacing w:val="0"/>
          <w:sz w:val="21"/>
          <w:szCs w:val="21"/>
          <w:shd w:val="clear" w:fill="FFFFFF"/>
        </w:rPr>
        <w:t>常用方法：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363" w:right="0" w:hanging="363"/>
        <w:textAlignment w:val="auto"/>
        <w:outlineLvl w:val="9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15"/>
          <w:szCs w:val="15"/>
          <w:shd w:val="clear" w:fill="FFFFFF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15"/>
          <w:szCs w:val="15"/>
          <w:shd w:val="clear" w:fill="FFFFFF"/>
        </w:rPr>
        <w:t>command.ExecuteNonQuery(): 返回受影响函数，如增、删、改操作；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363" w:right="0" w:hanging="363"/>
        <w:textAlignment w:val="auto"/>
        <w:outlineLvl w:val="9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15"/>
          <w:szCs w:val="15"/>
          <w:shd w:val="clear" w:fill="FFFFFF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15"/>
          <w:szCs w:val="15"/>
          <w:shd w:val="clear" w:fill="FFFFFF"/>
        </w:rPr>
        <w:t>command.ExecuteScalar()：执行查询，返回首行首列的结果；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363" w:right="0" w:hanging="363"/>
        <w:textAlignment w:val="auto"/>
        <w:outlineLvl w:val="9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15"/>
          <w:szCs w:val="15"/>
          <w:shd w:val="clear" w:fill="FFFFFF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15"/>
          <w:szCs w:val="15"/>
          <w:shd w:val="clear" w:fill="FFFFFF"/>
        </w:rPr>
        <w:t>command.ExecuteReader()：返回一个数据流（SqlDataReader对象）。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dotted" w:color="BBBBBB" w:sz="6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/>
        <w:jc w:val="left"/>
        <w:textAlignment w:val="auto"/>
        <w:outlineLvl w:val="2"/>
        <w:rPr>
          <w:b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b/>
          <w:i w:val="0"/>
          <w:caps w:val="0"/>
          <w:color w:val="000000"/>
          <w:spacing w:val="0"/>
          <w:sz w:val="21"/>
          <w:szCs w:val="21"/>
          <w:shd w:val="clear" w:fill="FFFFFF"/>
        </w:rPr>
        <w:t>常用操作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374" w:right="0"/>
        <w:textAlignment w:val="auto"/>
        <w:outlineLvl w:val="4"/>
        <w:rPr>
          <w:b/>
          <w:color w:val="000000"/>
          <w:sz w:val="18"/>
          <w:szCs w:val="18"/>
        </w:rPr>
      </w:pPr>
      <w:r>
        <w:rPr>
          <w:b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① 执行SQL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dashed" w:color="CCCCCC" w:sz="6" w:space="4"/>
          <w:left w:val="dashed" w:color="CCCCCC" w:sz="6" w:space="9"/>
          <w:bottom w:val="dashed" w:color="CCCCCC" w:sz="6" w:space="4"/>
          <w:right w:val="dashed" w:color="CCCCCC" w:sz="6" w:space="9"/>
        </w:pBdr>
        <w:shd w:val="clear" w:fill="FAFC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right="0"/>
        <w:jc w:val="left"/>
        <w:textAlignment w:val="auto"/>
        <w:outlineLvl w:val="9"/>
        <w:rPr>
          <w:rFonts w:hint="default" w:ascii="Lucida Console" w:hAnsi="Lucida Console" w:eastAsia="Lucida Console" w:cs="Lucida Console"/>
          <w:b w:val="0"/>
          <w:i w:val="0"/>
          <w:caps w:val="0"/>
          <w:color w:val="0C3E64"/>
          <w:spacing w:val="0"/>
          <w:sz w:val="18"/>
          <w:szCs w:val="18"/>
          <w:bdr w:val="dashed" w:color="CCCCCC" w:sz="6" w:space="0"/>
          <w:shd w:val="clear" w:fill="FAFCFE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C3E64"/>
          <w:spacing w:val="0"/>
          <w:sz w:val="18"/>
          <w:szCs w:val="18"/>
          <w:bdr w:val="dashed" w:color="CCCCCC" w:sz="6" w:space="0"/>
          <w:shd w:val="clear" w:fill="FAFCFE"/>
        </w:rPr>
        <w:t>SqlCommand cmd = conn.CreateCommand();              //创建SqlCommand对象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dashed" w:color="CCCCCC" w:sz="6" w:space="4"/>
          <w:left w:val="dashed" w:color="CCCCCC" w:sz="6" w:space="9"/>
          <w:bottom w:val="dashed" w:color="CCCCCC" w:sz="6" w:space="4"/>
          <w:right w:val="dashed" w:color="CCCCCC" w:sz="6" w:space="9"/>
        </w:pBdr>
        <w:shd w:val="clear" w:fill="FAFC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right="0"/>
        <w:jc w:val="left"/>
        <w:textAlignment w:val="auto"/>
        <w:outlineLvl w:val="9"/>
        <w:rPr>
          <w:rFonts w:hint="default" w:ascii="Lucida Console" w:hAnsi="Lucida Console" w:eastAsia="Lucida Console" w:cs="Lucida Console"/>
          <w:b w:val="0"/>
          <w:i w:val="0"/>
          <w:caps w:val="0"/>
          <w:color w:val="0C3E64"/>
          <w:spacing w:val="0"/>
          <w:sz w:val="18"/>
          <w:szCs w:val="18"/>
          <w:bdr w:val="dashed" w:color="CCCCCC" w:sz="6" w:space="0"/>
          <w:shd w:val="clear" w:fill="FAFCFE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C3E64"/>
          <w:spacing w:val="0"/>
          <w:sz w:val="18"/>
          <w:szCs w:val="18"/>
          <w:bdr w:val="dashed" w:color="CCCCCC" w:sz="6" w:space="0"/>
          <w:shd w:val="clear" w:fill="FAFCFE"/>
        </w:rPr>
        <w:t>cmd.CommandType = CommandType.Text;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dashed" w:color="CCCCCC" w:sz="6" w:space="4"/>
          <w:left w:val="dashed" w:color="CCCCCC" w:sz="6" w:space="9"/>
          <w:bottom w:val="dashed" w:color="CCCCCC" w:sz="6" w:space="4"/>
          <w:right w:val="dashed" w:color="CCCCCC" w:sz="6" w:space="9"/>
        </w:pBdr>
        <w:shd w:val="clear" w:fill="FAFC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right="0"/>
        <w:jc w:val="left"/>
        <w:textAlignment w:val="auto"/>
        <w:outlineLvl w:val="9"/>
        <w:rPr>
          <w:rFonts w:hint="default" w:ascii="Lucida Console" w:hAnsi="Lucida Console" w:eastAsia="Lucida Console" w:cs="Lucida Console"/>
          <w:b w:val="0"/>
          <w:i w:val="0"/>
          <w:caps w:val="0"/>
          <w:color w:val="0C3E64"/>
          <w:spacing w:val="0"/>
          <w:sz w:val="18"/>
          <w:szCs w:val="18"/>
          <w:bdr w:val="dashed" w:color="CCCCCC" w:sz="6" w:space="0"/>
          <w:shd w:val="clear" w:fill="FAFCFE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C3E64"/>
          <w:spacing w:val="0"/>
          <w:sz w:val="18"/>
          <w:szCs w:val="18"/>
          <w:bdr w:val="dashed" w:color="CCCCCC" w:sz="6" w:space="0"/>
          <w:shd w:val="clear" w:fill="FAFCFE"/>
        </w:rPr>
        <w:t>cmd.CommandText = "select * from products = @ID";   //sql语句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dashed" w:color="CCCCCC" w:sz="6" w:space="4"/>
          <w:left w:val="dashed" w:color="CCCCCC" w:sz="6" w:space="9"/>
          <w:bottom w:val="dashed" w:color="CCCCCC" w:sz="6" w:space="4"/>
          <w:right w:val="dashed" w:color="CCCCCC" w:sz="6" w:space="9"/>
        </w:pBdr>
        <w:shd w:val="clear" w:fill="FAFC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right="0"/>
        <w:jc w:val="left"/>
        <w:textAlignment w:val="auto"/>
        <w:outlineLvl w:val="9"/>
        <w:rPr>
          <w:rFonts w:hint="default" w:ascii="Lucida Console" w:hAnsi="Lucida Console" w:eastAsia="Lucida Console" w:cs="Lucida Console"/>
          <w:b w:val="0"/>
          <w:i w:val="0"/>
          <w:caps w:val="0"/>
          <w:color w:val="0C3E64"/>
          <w:spacing w:val="0"/>
          <w:sz w:val="18"/>
          <w:szCs w:val="18"/>
          <w:bdr w:val="dashed" w:color="CCCCCC" w:sz="6" w:space="0"/>
          <w:shd w:val="clear" w:fill="FAFCFE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C3E64"/>
          <w:spacing w:val="0"/>
          <w:sz w:val="18"/>
          <w:szCs w:val="18"/>
          <w:bdr w:val="dashed" w:color="CCCCCC" w:sz="6" w:space="0"/>
          <w:shd w:val="clear" w:fill="FAFCFE"/>
        </w:rPr>
        <w:t>cmd.Parameters.Add("@ID", SqlDbType.Int);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dashed" w:color="CCCCCC" w:sz="6" w:space="4"/>
          <w:left w:val="dashed" w:color="CCCCCC" w:sz="6" w:space="9"/>
          <w:bottom w:val="dashed" w:color="CCCCCC" w:sz="6" w:space="4"/>
          <w:right w:val="dashed" w:color="CCCCCC" w:sz="6" w:space="9"/>
        </w:pBdr>
        <w:shd w:val="clear" w:fill="FAFC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right="0"/>
        <w:jc w:val="left"/>
        <w:textAlignment w:val="auto"/>
        <w:outlineLvl w:val="9"/>
        <w:rPr>
          <w:rFonts w:hint="default" w:ascii="Lucida Console" w:hAnsi="Lucida Console" w:eastAsia="Lucida Console" w:cs="Lucida Console"/>
          <w:b w:val="0"/>
          <w:i w:val="0"/>
          <w:caps w:val="0"/>
          <w:color w:val="0C3E64"/>
          <w:spacing w:val="0"/>
          <w:sz w:val="18"/>
          <w:szCs w:val="18"/>
          <w:bdr w:val="dashed" w:color="CCCCCC" w:sz="6" w:space="0"/>
          <w:shd w:val="clear" w:fill="FAFCFE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C3E64"/>
          <w:spacing w:val="0"/>
          <w:sz w:val="18"/>
          <w:szCs w:val="18"/>
          <w:bdr w:val="dashed" w:color="CCCCCC" w:sz="6" w:space="0"/>
          <w:shd w:val="clear" w:fill="FAFCFE"/>
        </w:rPr>
        <w:t>cmd.Parameters["@ID"].Value = 1;                    //给参数sql语句的参数赋值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374" w:right="0"/>
        <w:jc w:val="left"/>
        <w:textAlignment w:val="auto"/>
        <w:outlineLvl w:val="4"/>
        <w:rPr>
          <w:b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b/>
          <w:i w:val="0"/>
          <w:caps w:val="0"/>
          <w:color w:val="000000"/>
          <w:spacing w:val="0"/>
          <w:sz w:val="18"/>
          <w:szCs w:val="18"/>
          <w:shd w:val="clear" w:fill="FFFFFF"/>
        </w:rPr>
        <w:t>② 调用存储过程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dashed" w:color="CCCCCC" w:sz="6" w:space="4"/>
          <w:left w:val="dashed" w:color="CCCCCC" w:sz="6" w:space="9"/>
          <w:bottom w:val="dashed" w:color="CCCCCC" w:sz="6" w:space="4"/>
          <w:right w:val="dashed" w:color="CCCCCC" w:sz="6" w:space="9"/>
        </w:pBdr>
        <w:shd w:val="clear" w:fill="FAFC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right="0"/>
        <w:jc w:val="left"/>
        <w:textAlignment w:val="auto"/>
        <w:outlineLvl w:val="9"/>
        <w:rPr>
          <w:rFonts w:hint="default" w:ascii="Lucida Console" w:hAnsi="Lucida Console" w:eastAsia="Lucida Console" w:cs="Lucida Console"/>
          <w:b w:val="0"/>
          <w:i w:val="0"/>
          <w:caps w:val="0"/>
          <w:color w:val="0C3E64"/>
          <w:spacing w:val="0"/>
          <w:sz w:val="18"/>
          <w:szCs w:val="18"/>
          <w:bdr w:val="dashed" w:color="CCCCCC" w:sz="6" w:space="0"/>
          <w:shd w:val="clear" w:fill="FAFCFE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C3E64"/>
          <w:spacing w:val="0"/>
          <w:sz w:val="18"/>
          <w:szCs w:val="18"/>
          <w:bdr w:val="dashed" w:color="CCCCCC" w:sz="6" w:space="0"/>
          <w:shd w:val="clear" w:fill="FAFCFE"/>
        </w:rPr>
        <w:t xml:space="preserve">SqlCommand cmd = conn.CreateCommand();                      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dashed" w:color="CCCCCC" w:sz="6" w:space="4"/>
          <w:left w:val="dashed" w:color="CCCCCC" w:sz="6" w:space="9"/>
          <w:bottom w:val="dashed" w:color="CCCCCC" w:sz="6" w:space="4"/>
          <w:right w:val="dashed" w:color="CCCCCC" w:sz="6" w:space="9"/>
        </w:pBdr>
        <w:shd w:val="clear" w:fill="FAFC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right="0"/>
        <w:jc w:val="left"/>
        <w:textAlignment w:val="auto"/>
        <w:outlineLvl w:val="9"/>
        <w:rPr>
          <w:rFonts w:hint="default" w:ascii="Lucida Console" w:hAnsi="Lucida Console" w:eastAsia="Lucida Console" w:cs="Lucida Console"/>
          <w:b w:val="0"/>
          <w:i w:val="0"/>
          <w:caps w:val="0"/>
          <w:color w:val="0C3E64"/>
          <w:spacing w:val="0"/>
          <w:sz w:val="18"/>
          <w:szCs w:val="18"/>
          <w:bdr w:val="dashed" w:color="CCCCCC" w:sz="6" w:space="0"/>
          <w:shd w:val="clear" w:fill="FAFCFE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C3E64"/>
          <w:spacing w:val="0"/>
          <w:sz w:val="18"/>
          <w:szCs w:val="18"/>
          <w:bdr w:val="dashed" w:color="CCCCCC" w:sz="6" w:space="0"/>
          <w:shd w:val="clear" w:fill="FAFCFE"/>
        </w:rPr>
        <w:t>cmd.CommandType = System.Data.CommandType.StoredProcedure;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dashed" w:color="CCCCCC" w:sz="6" w:space="4"/>
          <w:left w:val="dashed" w:color="CCCCCC" w:sz="6" w:space="9"/>
          <w:bottom w:val="dashed" w:color="CCCCCC" w:sz="6" w:space="4"/>
          <w:right w:val="dashed" w:color="CCCCCC" w:sz="6" w:space="9"/>
        </w:pBdr>
        <w:shd w:val="clear" w:fill="FAFC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right="0"/>
        <w:jc w:val="left"/>
        <w:textAlignment w:val="auto"/>
        <w:outlineLvl w:val="9"/>
        <w:rPr>
          <w:rFonts w:hint="default" w:ascii="Lucida Console" w:hAnsi="Lucida Console" w:eastAsia="Lucida Console" w:cs="Lucida Console"/>
          <w:b w:val="0"/>
          <w:i w:val="0"/>
          <w:caps w:val="0"/>
          <w:color w:val="0C3E64"/>
          <w:spacing w:val="0"/>
          <w:sz w:val="18"/>
          <w:szCs w:val="18"/>
          <w:bdr w:val="dashed" w:color="CCCCCC" w:sz="6" w:space="0"/>
          <w:shd w:val="clear" w:fill="FAFCFE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C3E64"/>
          <w:spacing w:val="0"/>
          <w:sz w:val="18"/>
          <w:szCs w:val="18"/>
          <w:bdr w:val="dashed" w:color="CCCCCC" w:sz="6" w:space="0"/>
          <w:shd w:val="clear" w:fill="FAFCFE"/>
        </w:rPr>
        <w:t>cmd.CommandText = "存储过程名";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374" w:right="0"/>
        <w:jc w:val="left"/>
        <w:textAlignment w:val="auto"/>
        <w:outlineLvl w:val="4"/>
        <w:rPr>
          <w:b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b/>
          <w:i w:val="0"/>
          <w:caps w:val="0"/>
          <w:color w:val="000000"/>
          <w:spacing w:val="0"/>
          <w:sz w:val="18"/>
          <w:szCs w:val="18"/>
          <w:shd w:val="clear" w:fill="FFFFFF"/>
        </w:rPr>
        <w:t>③ 整张表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dashed" w:color="CCCCCC" w:sz="6" w:space="4"/>
          <w:left w:val="dashed" w:color="CCCCCC" w:sz="6" w:space="9"/>
          <w:bottom w:val="dashed" w:color="CCCCCC" w:sz="6" w:space="4"/>
          <w:right w:val="dashed" w:color="CCCCCC" w:sz="6" w:space="9"/>
        </w:pBdr>
        <w:shd w:val="clear" w:fill="FAFC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right="0"/>
        <w:jc w:val="left"/>
        <w:textAlignment w:val="auto"/>
        <w:outlineLvl w:val="9"/>
        <w:rPr>
          <w:rFonts w:hint="default" w:ascii="Lucida Console" w:hAnsi="Lucida Console" w:eastAsia="Lucida Console" w:cs="Lucida Console"/>
          <w:b w:val="0"/>
          <w:i w:val="0"/>
          <w:caps w:val="0"/>
          <w:color w:val="0C3E64"/>
          <w:spacing w:val="0"/>
          <w:sz w:val="18"/>
          <w:szCs w:val="18"/>
          <w:bdr w:val="dashed" w:color="CCCCCC" w:sz="6" w:space="0"/>
          <w:shd w:val="clear" w:fill="FAFCFE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C3E64"/>
          <w:spacing w:val="0"/>
          <w:sz w:val="18"/>
          <w:szCs w:val="18"/>
          <w:bdr w:val="dashed" w:color="CCCCCC" w:sz="6" w:space="0"/>
          <w:shd w:val="clear" w:fill="FAFCFE"/>
        </w:rPr>
        <w:t xml:space="preserve">SqlCommand cmd = conn.CreateCommand();    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dashed" w:color="CCCCCC" w:sz="6" w:space="4"/>
          <w:left w:val="dashed" w:color="CCCCCC" w:sz="6" w:space="9"/>
          <w:bottom w:val="dashed" w:color="CCCCCC" w:sz="6" w:space="4"/>
          <w:right w:val="dashed" w:color="CCCCCC" w:sz="6" w:space="9"/>
        </w:pBdr>
        <w:shd w:val="clear" w:fill="FAFC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right="0"/>
        <w:jc w:val="left"/>
        <w:textAlignment w:val="auto"/>
        <w:outlineLvl w:val="9"/>
        <w:rPr>
          <w:rFonts w:hint="default" w:ascii="Lucida Console" w:hAnsi="Lucida Console" w:eastAsia="Lucida Console" w:cs="Lucida Console"/>
          <w:b w:val="0"/>
          <w:i w:val="0"/>
          <w:caps w:val="0"/>
          <w:color w:val="0C3E64"/>
          <w:spacing w:val="0"/>
          <w:sz w:val="18"/>
          <w:szCs w:val="18"/>
          <w:bdr w:val="dashed" w:color="CCCCCC" w:sz="6" w:space="0"/>
          <w:shd w:val="clear" w:fill="FAFCFE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C3E64"/>
          <w:spacing w:val="0"/>
          <w:sz w:val="18"/>
          <w:szCs w:val="18"/>
          <w:bdr w:val="dashed" w:color="CCCCCC" w:sz="6" w:space="0"/>
          <w:shd w:val="clear" w:fill="FAFCFE"/>
        </w:rPr>
        <w:t>cmd.CommandType = System.Data.CommandType.TableDirect;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dashed" w:color="CCCCCC" w:sz="6" w:space="4"/>
          <w:left w:val="dashed" w:color="CCCCCC" w:sz="6" w:space="9"/>
          <w:bottom w:val="dashed" w:color="CCCCCC" w:sz="6" w:space="4"/>
          <w:right w:val="dashed" w:color="CCCCCC" w:sz="6" w:space="9"/>
        </w:pBdr>
        <w:shd w:val="clear" w:fill="FAFC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right="0"/>
        <w:jc w:val="left"/>
        <w:textAlignment w:val="auto"/>
        <w:outlineLvl w:val="9"/>
        <w:rPr>
          <w:rFonts w:hint="default" w:ascii="Lucida Console" w:hAnsi="Lucida Console" w:eastAsia="Lucida Console" w:cs="Lucida Console"/>
          <w:b w:val="0"/>
          <w:i w:val="0"/>
          <w:caps w:val="0"/>
          <w:color w:val="0C3E64"/>
          <w:spacing w:val="0"/>
          <w:sz w:val="18"/>
          <w:szCs w:val="18"/>
          <w:bdr w:val="dashed" w:color="CCCCCC" w:sz="6" w:space="0"/>
          <w:shd w:val="clear" w:fill="FAFCFE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C3E64"/>
          <w:spacing w:val="0"/>
          <w:sz w:val="18"/>
          <w:szCs w:val="18"/>
          <w:bdr w:val="dashed" w:color="CCCCCC" w:sz="6" w:space="0"/>
          <w:shd w:val="clear" w:fill="FAFCFE"/>
        </w:rPr>
        <w:t>cmd.CommandText = "表名"</w:t>
      </w:r>
    </w:p>
    <w:p>
      <w:pPr>
        <w:keepNext w:val="0"/>
        <w:keepLines w:val="0"/>
        <w:widowControl/>
        <w:suppressLineNumbers w:val="0"/>
        <w:spacing w:before="0" w:beforeAutospacing="0" w:after="300" w:afterAutospacing="0"/>
        <w:ind w:left="0" w:right="0"/>
        <w:jc w:val="left"/>
      </w:pPr>
      <w:bookmarkStart w:id="3" w:name="m4"/>
      <w:r>
        <w:rPr>
          <w:rFonts w:hint="default" w:ascii="Tahoma" w:hAnsi="Tahoma" w:eastAsia="Tahoma" w:cs="Tahoma"/>
          <w:b w:val="0"/>
          <w:i w:val="0"/>
          <w:caps w:val="0"/>
          <w:color w:val="075DB3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Tahoma" w:hAnsi="Tahoma" w:eastAsia="Tahoma" w:cs="Tahoma"/>
          <w:b w:val="0"/>
          <w:i w:val="0"/>
          <w:caps w:val="0"/>
          <w:color w:val="075DB3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"http://www.cnblogs.com/rainman/archive/2012/03/13/2393975.html" </w:instrText>
      </w:r>
      <w:r>
        <w:rPr>
          <w:rFonts w:hint="default" w:ascii="Tahoma" w:hAnsi="Tahoma" w:eastAsia="Tahoma" w:cs="Tahoma"/>
          <w:b w:val="0"/>
          <w:i w:val="0"/>
          <w:caps w:val="0"/>
          <w:color w:val="075DB3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bookmarkEnd w:id="3"/>
      <w:r>
        <w:rPr>
          <w:rFonts w:hint="default" w:ascii="Tahoma" w:hAnsi="Tahoma" w:eastAsia="Tahoma" w:cs="Tahoma"/>
          <w:b w:val="0"/>
          <w:i w:val="0"/>
          <w:caps w:val="0"/>
          <w:color w:val="075DB3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dotted" w:color="BBBBBB" w:sz="6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/>
        <w:jc w:val="left"/>
        <w:textAlignment w:val="auto"/>
        <w:outlineLvl w:val="2"/>
        <w:rPr>
          <w:b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b/>
          <w:i w:val="0"/>
          <w:caps w:val="0"/>
          <w:color w:val="000000"/>
          <w:spacing w:val="0"/>
          <w:sz w:val="21"/>
          <w:szCs w:val="21"/>
          <w:shd w:val="clear" w:fill="FFFFFF"/>
        </w:rPr>
        <w:t>5、SqlDataReader对象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 w:firstLine="420"/>
        <w:jc w:val="left"/>
        <w:textAlignment w:val="auto"/>
        <w:outlineLvl w:val="9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15"/>
          <w:szCs w:val="15"/>
          <w:shd w:val="clear" w:fill="FFFFFF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15"/>
          <w:szCs w:val="15"/>
          <w:shd w:val="clear" w:fill="FFFFFF"/>
        </w:rPr>
        <w:t>命名空间：System.Data.SqlClient.SqlDataReader;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 w:firstLine="420"/>
        <w:jc w:val="left"/>
        <w:textAlignment w:val="auto"/>
        <w:outlineLvl w:val="9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15"/>
          <w:szCs w:val="15"/>
          <w:shd w:val="clear" w:fill="FFFFFF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15"/>
          <w:szCs w:val="15"/>
          <w:shd w:val="clear" w:fill="FFFFFF"/>
        </w:rPr>
        <w:t>SqlDataReader对象提供只读单向数据的功能，单向：只能依次读取下一条数据；只读：DataReader中的数据是只读的，不能修改；相对地DataSet中的数据可以任意读取和修改.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 w:firstLine="420"/>
        <w:jc w:val="left"/>
        <w:textAlignment w:val="auto"/>
        <w:outlineLvl w:val="9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15"/>
          <w:szCs w:val="15"/>
          <w:shd w:val="clear" w:fill="FFFFFF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15"/>
          <w:szCs w:val="15"/>
          <w:shd w:val="clear" w:fill="FFFFFF"/>
        </w:rPr>
        <w:t>它有一个很重要的方法，是Read()，返回值是个布尔值，作用是前进到下一条数据，一条条的返回数据，当布尔值为真时执行，为假时跳出。如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dashed" w:color="CCCCCC" w:sz="6" w:space="4"/>
          <w:left w:val="dashed" w:color="CCCCCC" w:sz="6" w:space="9"/>
          <w:bottom w:val="dashed" w:color="CCCCCC" w:sz="6" w:space="4"/>
          <w:right w:val="dashed" w:color="CCCCCC" w:sz="6" w:space="9"/>
        </w:pBdr>
        <w:shd w:val="clear" w:fill="FAFC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right="0"/>
        <w:jc w:val="left"/>
        <w:textAlignment w:val="auto"/>
        <w:outlineLvl w:val="9"/>
        <w:rPr>
          <w:rFonts w:hint="default" w:ascii="Lucida Console" w:hAnsi="Lucida Console" w:eastAsia="Lucida Console" w:cs="Lucida Console"/>
          <w:b w:val="0"/>
          <w:i w:val="0"/>
          <w:caps w:val="0"/>
          <w:color w:val="0C3E64"/>
          <w:spacing w:val="0"/>
          <w:sz w:val="18"/>
          <w:szCs w:val="18"/>
          <w:bdr w:val="dashed" w:color="CCCCCC" w:sz="6" w:space="0"/>
          <w:shd w:val="clear" w:fill="FAFCFE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C3E64"/>
          <w:spacing w:val="0"/>
          <w:sz w:val="18"/>
          <w:szCs w:val="18"/>
          <w:bdr w:val="dashed" w:color="CCCCCC" w:sz="6" w:space="0"/>
          <w:shd w:val="clear" w:fill="FAFCFE"/>
        </w:rPr>
        <w:t>SqlCommand command = new SqlCommand();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dashed" w:color="CCCCCC" w:sz="6" w:space="4"/>
          <w:left w:val="dashed" w:color="CCCCCC" w:sz="6" w:space="9"/>
          <w:bottom w:val="dashed" w:color="CCCCCC" w:sz="6" w:space="4"/>
          <w:right w:val="dashed" w:color="CCCCCC" w:sz="6" w:space="9"/>
        </w:pBdr>
        <w:shd w:val="clear" w:fill="FAFC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right="0"/>
        <w:jc w:val="left"/>
        <w:textAlignment w:val="auto"/>
        <w:outlineLvl w:val="9"/>
        <w:rPr>
          <w:rFonts w:hint="default" w:ascii="Lucida Console" w:hAnsi="Lucida Console" w:eastAsia="Lucida Console" w:cs="Lucida Console"/>
          <w:b w:val="0"/>
          <w:i w:val="0"/>
          <w:caps w:val="0"/>
          <w:color w:val="0C3E64"/>
          <w:spacing w:val="0"/>
          <w:sz w:val="18"/>
          <w:szCs w:val="18"/>
          <w:bdr w:val="dashed" w:color="CCCCCC" w:sz="6" w:space="0"/>
          <w:shd w:val="clear" w:fill="FAFCFE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C3E64"/>
          <w:spacing w:val="0"/>
          <w:sz w:val="18"/>
          <w:szCs w:val="18"/>
          <w:bdr w:val="dashed" w:color="CCCCCC" w:sz="6" w:space="0"/>
          <w:shd w:val="clear" w:fill="FAFCFE"/>
        </w:rPr>
        <w:t>command.Connection = sqlCnt;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dashed" w:color="CCCCCC" w:sz="6" w:space="4"/>
          <w:left w:val="dashed" w:color="CCCCCC" w:sz="6" w:space="9"/>
          <w:bottom w:val="dashed" w:color="CCCCCC" w:sz="6" w:space="4"/>
          <w:right w:val="dashed" w:color="CCCCCC" w:sz="6" w:space="9"/>
        </w:pBdr>
        <w:shd w:val="clear" w:fill="FAFC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right="0"/>
        <w:jc w:val="left"/>
        <w:textAlignment w:val="auto"/>
        <w:outlineLvl w:val="9"/>
        <w:rPr>
          <w:rFonts w:hint="default" w:ascii="Lucida Console" w:hAnsi="Lucida Console" w:eastAsia="Lucida Console" w:cs="Lucida Console"/>
          <w:b w:val="0"/>
          <w:i w:val="0"/>
          <w:caps w:val="0"/>
          <w:color w:val="0C3E64"/>
          <w:spacing w:val="0"/>
          <w:sz w:val="18"/>
          <w:szCs w:val="18"/>
          <w:bdr w:val="dashed" w:color="CCCCCC" w:sz="6" w:space="0"/>
          <w:shd w:val="clear" w:fill="FAFCFE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C3E64"/>
          <w:spacing w:val="0"/>
          <w:sz w:val="18"/>
          <w:szCs w:val="18"/>
          <w:bdr w:val="dashed" w:color="CCCCCC" w:sz="6" w:space="0"/>
          <w:shd w:val="clear" w:fill="FAFCFE"/>
        </w:rPr>
        <w:t>command.CommandType = CommandType.Text;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dashed" w:color="CCCCCC" w:sz="6" w:space="4"/>
          <w:left w:val="dashed" w:color="CCCCCC" w:sz="6" w:space="9"/>
          <w:bottom w:val="dashed" w:color="CCCCCC" w:sz="6" w:space="4"/>
          <w:right w:val="dashed" w:color="CCCCCC" w:sz="6" w:space="9"/>
        </w:pBdr>
        <w:shd w:val="clear" w:fill="FAFC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right="0"/>
        <w:jc w:val="left"/>
        <w:textAlignment w:val="auto"/>
        <w:outlineLvl w:val="9"/>
        <w:rPr>
          <w:rFonts w:hint="default" w:ascii="Lucida Console" w:hAnsi="Lucida Console" w:eastAsia="Lucida Console" w:cs="Lucida Console"/>
          <w:b w:val="0"/>
          <w:i w:val="0"/>
          <w:caps w:val="0"/>
          <w:color w:val="0C3E64"/>
          <w:spacing w:val="0"/>
          <w:sz w:val="18"/>
          <w:szCs w:val="18"/>
          <w:bdr w:val="dashed" w:color="CCCCCC" w:sz="6" w:space="0"/>
          <w:shd w:val="clear" w:fill="FAFCFE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C3E64"/>
          <w:spacing w:val="0"/>
          <w:sz w:val="18"/>
          <w:szCs w:val="18"/>
          <w:bdr w:val="dashed" w:color="CCCCCC" w:sz="6" w:space="0"/>
          <w:shd w:val="clear" w:fill="FAFCFE"/>
        </w:rPr>
        <w:t>command.CommandText = "Select * from Users";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dashed" w:color="CCCCCC" w:sz="6" w:space="4"/>
          <w:left w:val="dashed" w:color="CCCCCC" w:sz="6" w:space="9"/>
          <w:bottom w:val="dashed" w:color="CCCCCC" w:sz="6" w:space="4"/>
          <w:right w:val="dashed" w:color="CCCCCC" w:sz="6" w:space="9"/>
        </w:pBdr>
        <w:shd w:val="clear" w:fill="FAFC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right="0"/>
        <w:jc w:val="left"/>
        <w:textAlignment w:val="auto"/>
        <w:outlineLvl w:val="9"/>
        <w:rPr>
          <w:rFonts w:hint="default" w:ascii="Lucida Console" w:hAnsi="Lucida Console" w:eastAsia="Lucida Console" w:cs="Lucida Console"/>
          <w:b w:val="0"/>
          <w:i w:val="0"/>
          <w:caps w:val="0"/>
          <w:color w:val="0C3E64"/>
          <w:spacing w:val="0"/>
          <w:sz w:val="18"/>
          <w:szCs w:val="18"/>
          <w:bdr w:val="dashed" w:color="CCCCCC" w:sz="6" w:space="0"/>
          <w:shd w:val="clear" w:fill="FAFCFE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C3E64"/>
          <w:spacing w:val="0"/>
          <w:sz w:val="18"/>
          <w:szCs w:val="18"/>
          <w:bdr w:val="dashed" w:color="CCCCCC" w:sz="6" w:space="0"/>
          <w:shd w:val="clear" w:fill="FAFCFE"/>
        </w:rPr>
        <w:t>SqlDataReader reader = command.ExecuteReader();</w:t>
      </w: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C3E64"/>
          <w:spacing w:val="0"/>
          <w:sz w:val="18"/>
          <w:szCs w:val="18"/>
          <w:bdr w:val="dashed" w:color="CCCCCC" w:sz="6" w:space="0"/>
          <w:shd w:val="clear" w:fill="FAFCFE"/>
        </w:rPr>
        <w:tab/>
        <w:t/>
      </w: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C3E64"/>
          <w:spacing w:val="0"/>
          <w:sz w:val="18"/>
          <w:szCs w:val="18"/>
          <w:bdr w:val="dashed" w:color="CCCCCC" w:sz="6" w:space="0"/>
          <w:shd w:val="clear" w:fill="FAFCFE"/>
        </w:rPr>
        <w:tab/>
        <w:t>//执行SQL，返回一个“流”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dashed" w:color="CCCCCC" w:sz="6" w:space="4"/>
          <w:left w:val="dashed" w:color="CCCCCC" w:sz="6" w:space="9"/>
          <w:bottom w:val="dashed" w:color="CCCCCC" w:sz="6" w:space="4"/>
          <w:right w:val="dashed" w:color="CCCCCC" w:sz="6" w:space="9"/>
        </w:pBdr>
        <w:shd w:val="clear" w:fill="FAFC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right="0"/>
        <w:jc w:val="left"/>
        <w:textAlignment w:val="auto"/>
        <w:outlineLvl w:val="9"/>
        <w:rPr>
          <w:rFonts w:hint="default" w:ascii="Lucida Console" w:hAnsi="Lucida Console" w:eastAsia="Lucida Console" w:cs="Lucida Console"/>
          <w:b w:val="0"/>
          <w:i w:val="0"/>
          <w:caps w:val="0"/>
          <w:color w:val="0C3E64"/>
          <w:spacing w:val="0"/>
          <w:sz w:val="18"/>
          <w:szCs w:val="18"/>
          <w:bdr w:val="dashed" w:color="CCCCCC" w:sz="6" w:space="0"/>
          <w:shd w:val="clear" w:fill="FAFCFE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C3E64"/>
          <w:spacing w:val="0"/>
          <w:sz w:val="18"/>
          <w:szCs w:val="18"/>
          <w:bdr w:val="dashed" w:color="CCCCCC" w:sz="6" w:space="0"/>
          <w:shd w:val="clear" w:fill="FAFCFE"/>
        </w:rPr>
        <w:t>while (reader.Read())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dashed" w:color="CCCCCC" w:sz="6" w:space="4"/>
          <w:left w:val="dashed" w:color="CCCCCC" w:sz="6" w:space="9"/>
          <w:bottom w:val="dashed" w:color="CCCCCC" w:sz="6" w:space="4"/>
          <w:right w:val="dashed" w:color="CCCCCC" w:sz="6" w:space="9"/>
        </w:pBdr>
        <w:shd w:val="clear" w:fill="FAFC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right="0"/>
        <w:jc w:val="left"/>
        <w:textAlignment w:val="auto"/>
        <w:outlineLvl w:val="9"/>
        <w:rPr>
          <w:rFonts w:hint="default" w:ascii="Lucida Console" w:hAnsi="Lucida Console" w:eastAsia="Lucida Console" w:cs="Lucida Console"/>
          <w:b w:val="0"/>
          <w:i w:val="0"/>
          <w:caps w:val="0"/>
          <w:color w:val="0C3E64"/>
          <w:spacing w:val="0"/>
          <w:sz w:val="18"/>
          <w:szCs w:val="18"/>
          <w:bdr w:val="dashed" w:color="CCCCCC" w:sz="6" w:space="0"/>
          <w:shd w:val="clear" w:fill="FAFCFE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C3E64"/>
          <w:spacing w:val="0"/>
          <w:sz w:val="18"/>
          <w:szCs w:val="18"/>
          <w:bdr w:val="dashed" w:color="CCCCCC" w:sz="6" w:space="0"/>
          <w:shd w:val="clear" w:fill="FAFCFE"/>
        </w:rPr>
        <w:t>{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dashed" w:color="CCCCCC" w:sz="6" w:space="4"/>
          <w:left w:val="dashed" w:color="CCCCCC" w:sz="6" w:space="9"/>
          <w:bottom w:val="dashed" w:color="CCCCCC" w:sz="6" w:space="4"/>
          <w:right w:val="dashed" w:color="CCCCCC" w:sz="6" w:space="9"/>
        </w:pBdr>
        <w:shd w:val="clear" w:fill="FAFC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right="0"/>
        <w:jc w:val="left"/>
        <w:textAlignment w:val="auto"/>
        <w:outlineLvl w:val="9"/>
        <w:rPr>
          <w:rFonts w:hint="default" w:ascii="Lucida Console" w:hAnsi="Lucida Console" w:eastAsia="Lucida Console" w:cs="Lucida Console"/>
          <w:b w:val="0"/>
          <w:i w:val="0"/>
          <w:caps w:val="0"/>
          <w:color w:val="0C3E64"/>
          <w:spacing w:val="0"/>
          <w:sz w:val="18"/>
          <w:szCs w:val="18"/>
          <w:bdr w:val="dashed" w:color="CCCCCC" w:sz="6" w:space="0"/>
          <w:shd w:val="clear" w:fill="FAFCFE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C3E64"/>
          <w:spacing w:val="0"/>
          <w:sz w:val="18"/>
          <w:szCs w:val="18"/>
          <w:bdr w:val="dashed" w:color="CCCCCC" w:sz="6" w:space="0"/>
          <w:shd w:val="clear" w:fill="FAFCFE"/>
        </w:rPr>
        <w:t xml:space="preserve">    Console.Write(reader["username"]);</w:t>
      </w: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C3E64"/>
          <w:spacing w:val="0"/>
          <w:sz w:val="18"/>
          <w:szCs w:val="18"/>
          <w:bdr w:val="dashed" w:color="CCCCCC" w:sz="6" w:space="0"/>
          <w:shd w:val="clear" w:fill="FAFCFE"/>
        </w:rPr>
        <w:tab/>
        <w:t>// 打印出每个用户的用户名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dashed" w:color="CCCCCC" w:sz="6" w:space="4"/>
          <w:left w:val="dashed" w:color="CCCCCC" w:sz="6" w:space="9"/>
          <w:bottom w:val="dashed" w:color="CCCCCC" w:sz="6" w:space="4"/>
          <w:right w:val="dashed" w:color="CCCCCC" w:sz="6" w:space="9"/>
        </w:pBdr>
        <w:shd w:val="clear" w:fill="FAFC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right="0"/>
        <w:jc w:val="left"/>
        <w:textAlignment w:val="auto"/>
        <w:outlineLvl w:val="9"/>
        <w:rPr>
          <w:rFonts w:hint="default" w:ascii="Lucida Console" w:hAnsi="Lucida Console" w:eastAsia="Lucida Console" w:cs="Lucida Console"/>
          <w:b w:val="0"/>
          <w:i w:val="0"/>
          <w:caps w:val="0"/>
          <w:color w:val="0C3E64"/>
          <w:spacing w:val="0"/>
          <w:sz w:val="18"/>
          <w:szCs w:val="18"/>
          <w:bdr w:val="dashed" w:color="CCCCCC" w:sz="6" w:space="0"/>
          <w:shd w:val="clear" w:fill="FAFCFE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C3E64"/>
          <w:spacing w:val="0"/>
          <w:sz w:val="18"/>
          <w:szCs w:val="18"/>
          <w:bdr w:val="dashed" w:color="CCCCCC" w:sz="6" w:space="0"/>
          <w:shd w:val="clear" w:fill="FAFCFE"/>
        </w:rPr>
        <w:t>}</w:t>
      </w:r>
    </w:p>
    <w:p>
      <w:pPr>
        <w:keepNext w:val="0"/>
        <w:keepLines w:val="0"/>
        <w:widowControl/>
        <w:suppressLineNumbers w:val="0"/>
        <w:spacing w:before="0" w:beforeAutospacing="0" w:after="300" w:afterAutospacing="0"/>
        <w:ind w:left="0" w:right="0"/>
        <w:jc w:val="left"/>
      </w:pPr>
      <w:bookmarkStart w:id="4" w:name="m5"/>
      <w:r>
        <w:rPr>
          <w:rFonts w:hint="default" w:ascii="Tahoma" w:hAnsi="Tahoma" w:eastAsia="Tahoma" w:cs="Tahoma"/>
          <w:b w:val="0"/>
          <w:i w:val="0"/>
          <w:caps w:val="0"/>
          <w:color w:val="075DB3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Tahoma" w:hAnsi="Tahoma" w:eastAsia="Tahoma" w:cs="Tahoma"/>
          <w:b w:val="0"/>
          <w:i w:val="0"/>
          <w:caps w:val="0"/>
          <w:color w:val="075DB3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"http://www.cnblogs.com/rainman/archive/2012/03/13/2393975.html" </w:instrText>
      </w:r>
      <w:r>
        <w:rPr>
          <w:rFonts w:hint="default" w:ascii="Tahoma" w:hAnsi="Tahoma" w:eastAsia="Tahoma" w:cs="Tahoma"/>
          <w:b w:val="0"/>
          <w:i w:val="0"/>
          <w:caps w:val="0"/>
          <w:color w:val="075DB3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bookmarkEnd w:id="4"/>
      <w:r>
        <w:rPr>
          <w:rFonts w:hint="default" w:ascii="Tahoma" w:hAnsi="Tahoma" w:eastAsia="Tahoma" w:cs="Tahoma"/>
          <w:b w:val="0"/>
          <w:i w:val="0"/>
          <w:caps w:val="0"/>
          <w:color w:val="075DB3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dotted" w:color="BBBBBB" w:sz="6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/>
        <w:jc w:val="left"/>
        <w:textAlignment w:val="auto"/>
        <w:outlineLvl w:val="2"/>
        <w:rPr>
          <w:b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b/>
          <w:i w:val="0"/>
          <w:caps w:val="0"/>
          <w:color w:val="000000"/>
          <w:spacing w:val="0"/>
          <w:sz w:val="21"/>
          <w:szCs w:val="21"/>
          <w:shd w:val="clear" w:fill="FFFFFF"/>
        </w:rPr>
        <w:t>6、DataSet对象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dotted" w:color="BBBBBB" w:sz="6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/>
        <w:jc w:val="left"/>
        <w:textAlignment w:val="auto"/>
        <w:outlineLvl w:val="2"/>
        <w:rPr>
          <w:b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b/>
          <w:i w:val="0"/>
          <w:caps w:val="0"/>
          <w:color w:val="000000"/>
          <w:spacing w:val="0"/>
          <w:sz w:val="21"/>
          <w:szCs w:val="21"/>
          <w:shd w:val="clear" w:fill="FFFFFF"/>
        </w:rPr>
        <w:t>6.1 SqlDataAdapter;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 w:firstLine="420"/>
        <w:jc w:val="left"/>
        <w:textAlignment w:val="auto"/>
        <w:outlineLvl w:val="9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15"/>
          <w:szCs w:val="15"/>
          <w:shd w:val="clear" w:fill="FFFFFF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15"/>
          <w:szCs w:val="15"/>
          <w:shd w:val="clear" w:fill="FFFFFF"/>
        </w:rPr>
        <w:t>命名空间：System.Data.SqlClient.SqlDataAdapter;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 w:firstLine="420"/>
        <w:jc w:val="left"/>
        <w:textAlignment w:val="auto"/>
        <w:outlineLvl w:val="9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15"/>
          <w:szCs w:val="15"/>
          <w:shd w:val="clear" w:fill="FFFFFF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15"/>
          <w:szCs w:val="15"/>
          <w:shd w:val="clear" w:fill="FFFFFF"/>
        </w:rPr>
        <w:t>SqlDataAdapter是SqlCommand和DataSet之间的桥梁，实例化SqlDataAdapter对象：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dashed" w:color="CCCCCC" w:sz="6" w:space="4"/>
          <w:left w:val="dashed" w:color="CCCCCC" w:sz="6" w:space="9"/>
          <w:bottom w:val="dashed" w:color="CCCCCC" w:sz="6" w:space="4"/>
          <w:right w:val="dashed" w:color="CCCCCC" w:sz="6" w:space="9"/>
        </w:pBdr>
        <w:shd w:val="clear" w:fill="FAFC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right="0"/>
        <w:jc w:val="left"/>
        <w:textAlignment w:val="auto"/>
        <w:outlineLvl w:val="9"/>
        <w:rPr>
          <w:rFonts w:hint="default" w:ascii="Lucida Console" w:hAnsi="Lucida Console" w:eastAsia="Lucida Console" w:cs="Lucida Console"/>
          <w:b w:val="0"/>
          <w:i w:val="0"/>
          <w:caps w:val="0"/>
          <w:color w:val="0C3E64"/>
          <w:spacing w:val="0"/>
          <w:sz w:val="18"/>
          <w:szCs w:val="18"/>
          <w:bdr w:val="dashed" w:color="CCCCCC" w:sz="6" w:space="0"/>
          <w:shd w:val="clear" w:fill="FAFCFE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C3E64"/>
          <w:spacing w:val="0"/>
          <w:sz w:val="18"/>
          <w:szCs w:val="18"/>
          <w:bdr w:val="dashed" w:color="CCCCCC" w:sz="6" w:space="0"/>
          <w:shd w:val="clear" w:fill="FAFCFE"/>
        </w:rPr>
        <w:t>S</w:t>
      </w: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C3E64"/>
          <w:spacing w:val="0"/>
          <w:sz w:val="18"/>
          <w:szCs w:val="18"/>
          <w:bdr w:val="dashed" w:color="CCCCCC" w:sz="6" w:space="0"/>
          <w:shd w:val="clear" w:fill="FAFCFE"/>
        </w:rPr>
        <w:t>qlConnection sqlCnt = new SqlConnection(connectString);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dashed" w:color="CCCCCC" w:sz="6" w:space="4"/>
          <w:left w:val="dashed" w:color="CCCCCC" w:sz="6" w:space="9"/>
          <w:bottom w:val="dashed" w:color="CCCCCC" w:sz="6" w:space="4"/>
          <w:right w:val="dashed" w:color="CCCCCC" w:sz="6" w:space="9"/>
        </w:pBdr>
        <w:shd w:val="clear" w:fill="FAFC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right="0"/>
        <w:jc w:val="left"/>
        <w:textAlignment w:val="auto"/>
        <w:outlineLvl w:val="9"/>
        <w:rPr>
          <w:rFonts w:hint="default" w:ascii="Lucida Console" w:hAnsi="Lucida Console" w:eastAsia="Lucida Console" w:cs="Lucida Console"/>
          <w:b w:val="0"/>
          <w:i w:val="0"/>
          <w:caps w:val="0"/>
          <w:color w:val="0C3E64"/>
          <w:spacing w:val="0"/>
          <w:sz w:val="18"/>
          <w:szCs w:val="18"/>
          <w:bdr w:val="dashed" w:color="CCCCCC" w:sz="6" w:space="0"/>
          <w:shd w:val="clear" w:fill="FAFCFE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C3E64"/>
          <w:spacing w:val="0"/>
          <w:sz w:val="18"/>
          <w:szCs w:val="18"/>
          <w:bdr w:val="dashed" w:color="CCCCCC" w:sz="6" w:space="0"/>
          <w:shd w:val="clear" w:fill="FAFCFE"/>
        </w:rPr>
        <w:t>sqlCnt.Open();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dashed" w:color="CCCCCC" w:sz="6" w:space="4"/>
          <w:left w:val="dashed" w:color="CCCCCC" w:sz="6" w:space="9"/>
          <w:bottom w:val="dashed" w:color="CCCCCC" w:sz="6" w:space="4"/>
          <w:right w:val="dashed" w:color="CCCCCC" w:sz="6" w:space="9"/>
        </w:pBdr>
        <w:shd w:val="clear" w:fill="FAFC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right="0"/>
        <w:jc w:val="left"/>
        <w:textAlignment w:val="auto"/>
        <w:outlineLvl w:val="9"/>
        <w:rPr>
          <w:rFonts w:hint="default" w:ascii="Lucida Console" w:hAnsi="Lucida Console" w:eastAsia="Lucida Console" w:cs="Lucida Console"/>
          <w:b w:val="0"/>
          <w:i w:val="0"/>
          <w:caps w:val="0"/>
          <w:color w:val="0C3E64"/>
          <w:spacing w:val="0"/>
          <w:sz w:val="18"/>
          <w:szCs w:val="18"/>
          <w:bdr w:val="dashed" w:color="CCCCCC" w:sz="6" w:space="0"/>
          <w:shd w:val="clear" w:fill="FAFCFE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C3E64"/>
          <w:spacing w:val="0"/>
          <w:sz w:val="18"/>
          <w:szCs w:val="18"/>
          <w:bdr w:val="dashed" w:color="CCCCCC" w:sz="6" w:space="0"/>
          <w:shd w:val="clear" w:fill="FAFCFE"/>
        </w:rPr>
        <w:t>// 创建SqlCommand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dashed" w:color="CCCCCC" w:sz="6" w:space="4"/>
          <w:left w:val="dashed" w:color="CCCCCC" w:sz="6" w:space="9"/>
          <w:bottom w:val="dashed" w:color="CCCCCC" w:sz="6" w:space="4"/>
          <w:right w:val="dashed" w:color="CCCCCC" w:sz="6" w:space="9"/>
        </w:pBdr>
        <w:shd w:val="clear" w:fill="FAFC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right="0"/>
        <w:jc w:val="left"/>
        <w:textAlignment w:val="auto"/>
        <w:outlineLvl w:val="9"/>
        <w:rPr>
          <w:rFonts w:hint="default" w:ascii="Lucida Console" w:hAnsi="Lucida Console" w:eastAsia="Lucida Console" w:cs="Lucida Console"/>
          <w:b w:val="0"/>
          <w:i w:val="0"/>
          <w:caps w:val="0"/>
          <w:color w:val="0C3E64"/>
          <w:spacing w:val="0"/>
          <w:sz w:val="18"/>
          <w:szCs w:val="18"/>
          <w:bdr w:val="dashed" w:color="CCCCCC" w:sz="6" w:space="0"/>
          <w:shd w:val="clear" w:fill="FAFCFE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C3E64"/>
          <w:spacing w:val="0"/>
          <w:sz w:val="18"/>
          <w:szCs w:val="18"/>
          <w:bdr w:val="dashed" w:color="CCCCCC" w:sz="6" w:space="0"/>
          <w:shd w:val="clear" w:fill="FAFCFE"/>
        </w:rPr>
        <w:t>SqlCommand mySqlCommand = new SqlCommand();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dashed" w:color="CCCCCC" w:sz="6" w:space="4"/>
          <w:left w:val="dashed" w:color="CCCCCC" w:sz="6" w:space="9"/>
          <w:bottom w:val="dashed" w:color="CCCCCC" w:sz="6" w:space="4"/>
          <w:right w:val="dashed" w:color="CCCCCC" w:sz="6" w:space="9"/>
        </w:pBdr>
        <w:shd w:val="clear" w:fill="FAFC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right="0"/>
        <w:jc w:val="left"/>
        <w:textAlignment w:val="auto"/>
        <w:outlineLvl w:val="9"/>
        <w:rPr>
          <w:rFonts w:hint="default" w:ascii="Lucida Console" w:hAnsi="Lucida Console" w:eastAsia="Lucida Console" w:cs="Lucida Console"/>
          <w:b w:val="0"/>
          <w:i w:val="0"/>
          <w:caps w:val="0"/>
          <w:color w:val="0C3E64"/>
          <w:spacing w:val="0"/>
          <w:sz w:val="18"/>
          <w:szCs w:val="18"/>
          <w:bdr w:val="dashed" w:color="CCCCCC" w:sz="6" w:space="0"/>
          <w:shd w:val="clear" w:fill="FAFCFE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C3E64"/>
          <w:spacing w:val="0"/>
          <w:sz w:val="18"/>
          <w:szCs w:val="18"/>
          <w:bdr w:val="dashed" w:color="CCCCCC" w:sz="6" w:space="0"/>
          <w:shd w:val="clear" w:fill="FAFCFE"/>
        </w:rPr>
        <w:t>mySqlCommand.CommandType = CommandType.Text;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dashed" w:color="CCCCCC" w:sz="6" w:space="4"/>
          <w:left w:val="dashed" w:color="CCCCCC" w:sz="6" w:space="9"/>
          <w:bottom w:val="dashed" w:color="CCCCCC" w:sz="6" w:space="4"/>
          <w:right w:val="dashed" w:color="CCCCCC" w:sz="6" w:space="9"/>
        </w:pBdr>
        <w:shd w:val="clear" w:fill="FAFC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right="0"/>
        <w:jc w:val="left"/>
        <w:textAlignment w:val="auto"/>
        <w:outlineLvl w:val="9"/>
        <w:rPr>
          <w:rFonts w:hint="default" w:ascii="Lucida Console" w:hAnsi="Lucida Console" w:eastAsia="Lucida Console" w:cs="Lucida Console"/>
          <w:b w:val="0"/>
          <w:i w:val="0"/>
          <w:caps w:val="0"/>
          <w:color w:val="0C3E64"/>
          <w:spacing w:val="0"/>
          <w:sz w:val="18"/>
          <w:szCs w:val="18"/>
          <w:bdr w:val="dashed" w:color="CCCCCC" w:sz="6" w:space="0"/>
          <w:shd w:val="clear" w:fill="FAFCFE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C3E64"/>
          <w:spacing w:val="0"/>
          <w:sz w:val="18"/>
          <w:szCs w:val="18"/>
          <w:bdr w:val="dashed" w:color="CCCCCC" w:sz="6" w:space="0"/>
          <w:shd w:val="clear" w:fill="FAFCFE"/>
        </w:rPr>
        <w:t>mySqlCommand.CommandText = "select * from product";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dashed" w:color="CCCCCC" w:sz="6" w:space="4"/>
          <w:left w:val="dashed" w:color="CCCCCC" w:sz="6" w:space="9"/>
          <w:bottom w:val="dashed" w:color="CCCCCC" w:sz="6" w:space="4"/>
          <w:right w:val="dashed" w:color="CCCCCC" w:sz="6" w:space="9"/>
        </w:pBdr>
        <w:shd w:val="clear" w:fill="FAFC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right="0"/>
        <w:jc w:val="left"/>
        <w:textAlignment w:val="auto"/>
        <w:outlineLvl w:val="9"/>
        <w:rPr>
          <w:rFonts w:hint="default" w:ascii="Lucida Console" w:hAnsi="Lucida Console" w:eastAsia="Lucida Console" w:cs="Lucida Console"/>
          <w:b w:val="0"/>
          <w:i w:val="0"/>
          <w:caps w:val="0"/>
          <w:color w:val="0C3E64"/>
          <w:spacing w:val="0"/>
          <w:sz w:val="18"/>
          <w:szCs w:val="18"/>
          <w:bdr w:val="dashed" w:color="CCCCCC" w:sz="6" w:space="0"/>
          <w:shd w:val="clear" w:fill="FAFCFE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C3E64"/>
          <w:spacing w:val="0"/>
          <w:sz w:val="18"/>
          <w:szCs w:val="18"/>
          <w:bdr w:val="dashed" w:color="CCCCCC" w:sz="6" w:space="0"/>
          <w:shd w:val="clear" w:fill="FAFCFE"/>
        </w:rPr>
        <w:t>mySqlCommand.Connection = sqlCnt;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dashed" w:color="CCCCCC" w:sz="6" w:space="4"/>
          <w:left w:val="dashed" w:color="CCCCCC" w:sz="6" w:space="9"/>
          <w:bottom w:val="dashed" w:color="CCCCCC" w:sz="6" w:space="4"/>
          <w:right w:val="dashed" w:color="CCCCCC" w:sz="6" w:space="9"/>
        </w:pBdr>
        <w:shd w:val="clear" w:fill="FAFC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right="0"/>
        <w:jc w:val="left"/>
        <w:textAlignment w:val="auto"/>
        <w:outlineLvl w:val="9"/>
        <w:rPr>
          <w:rFonts w:hint="default" w:ascii="Lucida Console" w:hAnsi="Lucida Console" w:eastAsia="Lucida Console" w:cs="Lucida Console"/>
          <w:b w:val="0"/>
          <w:i w:val="0"/>
          <w:caps w:val="0"/>
          <w:color w:val="0C3E64"/>
          <w:spacing w:val="0"/>
          <w:sz w:val="18"/>
          <w:szCs w:val="18"/>
          <w:bdr w:val="dashed" w:color="CCCCCC" w:sz="6" w:space="0"/>
          <w:shd w:val="clear" w:fill="FAFCFE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C3E64"/>
          <w:spacing w:val="0"/>
          <w:sz w:val="18"/>
          <w:szCs w:val="18"/>
          <w:bdr w:val="dashed" w:color="CCCCCC" w:sz="6" w:space="0"/>
          <w:shd w:val="clear" w:fill="FAFCFE"/>
        </w:rPr>
        <w:t>// 创建SqlDataAdapter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dashed" w:color="CCCCCC" w:sz="6" w:space="4"/>
          <w:left w:val="dashed" w:color="CCCCCC" w:sz="6" w:space="9"/>
          <w:bottom w:val="dashed" w:color="CCCCCC" w:sz="6" w:space="4"/>
          <w:right w:val="dashed" w:color="CCCCCC" w:sz="6" w:space="9"/>
        </w:pBdr>
        <w:shd w:val="clear" w:fill="FAFC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right="0"/>
        <w:jc w:val="left"/>
        <w:textAlignment w:val="auto"/>
        <w:outlineLvl w:val="9"/>
        <w:rPr>
          <w:rFonts w:hint="default" w:ascii="Lucida Console" w:hAnsi="Lucida Console" w:eastAsia="Lucida Console" w:cs="Lucida Console"/>
          <w:b w:val="0"/>
          <w:i w:val="0"/>
          <w:caps w:val="0"/>
          <w:color w:val="0C3E64"/>
          <w:spacing w:val="0"/>
          <w:sz w:val="18"/>
          <w:szCs w:val="18"/>
          <w:bdr w:val="dashed" w:color="CCCCCC" w:sz="6" w:space="0"/>
          <w:shd w:val="clear" w:fill="FAFCFE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C3E64"/>
          <w:spacing w:val="0"/>
          <w:sz w:val="18"/>
          <w:szCs w:val="18"/>
          <w:bdr w:val="dashed" w:color="CCCCCC" w:sz="6" w:space="0"/>
          <w:shd w:val="clear" w:fill="FAFCFE"/>
        </w:rPr>
        <w:t>SqlDataAdapter myDataAdapter = new SqlDataAdapter();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dashed" w:color="CCCCCC" w:sz="6" w:space="4"/>
          <w:left w:val="dashed" w:color="CCCCCC" w:sz="6" w:space="9"/>
          <w:bottom w:val="dashed" w:color="CCCCCC" w:sz="6" w:space="4"/>
          <w:right w:val="dashed" w:color="CCCCCC" w:sz="6" w:space="9"/>
        </w:pBdr>
        <w:shd w:val="clear" w:fill="FAFC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right="0"/>
        <w:jc w:val="left"/>
        <w:textAlignment w:val="auto"/>
        <w:outlineLvl w:val="9"/>
        <w:rPr>
          <w:rFonts w:hint="default" w:ascii="Lucida Console" w:hAnsi="Lucida Console" w:eastAsia="Lucida Console" w:cs="Lucida Console"/>
          <w:b w:val="0"/>
          <w:i w:val="0"/>
          <w:caps w:val="0"/>
          <w:color w:val="0C3E64"/>
          <w:spacing w:val="0"/>
          <w:sz w:val="18"/>
          <w:szCs w:val="18"/>
          <w:bdr w:val="dashed" w:color="CCCCCC" w:sz="6" w:space="0"/>
          <w:shd w:val="clear" w:fill="FAFCFE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C3E64"/>
          <w:spacing w:val="0"/>
          <w:sz w:val="18"/>
          <w:szCs w:val="18"/>
          <w:bdr w:val="dashed" w:color="CCCCCC" w:sz="6" w:space="0"/>
          <w:shd w:val="clear" w:fill="FAFCFE"/>
        </w:rPr>
        <w:t>myDataAdapter.SelectCommand = mySqlCommand;</w:t>
      </w: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C3E64"/>
          <w:spacing w:val="0"/>
          <w:sz w:val="18"/>
          <w:szCs w:val="18"/>
          <w:bdr w:val="dashed" w:color="CCCCCC" w:sz="6" w:space="0"/>
          <w:shd w:val="clear" w:fill="FAFCFE"/>
        </w:rPr>
        <w:tab/>
        <w:t>// 为SqlDataAdapter对象绑定所要执行的SqlCommand对象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3" w:lineRule="atLeast"/>
        <w:ind w:left="0" w:right="0" w:firstLine="420"/>
        <w:jc w:val="left"/>
        <w:textAlignment w:val="auto"/>
        <w:outlineLvl w:val="9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15"/>
          <w:szCs w:val="15"/>
          <w:shd w:val="clear" w:fill="FFFFFF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15"/>
          <w:szCs w:val="15"/>
          <w:shd w:val="clear" w:fill="FFFFFF"/>
        </w:rPr>
        <w:t>上述SQL可以简化为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dashed" w:color="CCCCCC" w:sz="6" w:space="4"/>
          <w:left w:val="dashed" w:color="CCCCCC" w:sz="6" w:space="9"/>
          <w:bottom w:val="dashed" w:color="CCCCCC" w:sz="6" w:space="4"/>
          <w:right w:val="dashed" w:color="CCCCCC" w:sz="6" w:space="9"/>
        </w:pBdr>
        <w:shd w:val="clear" w:fill="FAFC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right="0"/>
        <w:jc w:val="left"/>
        <w:textAlignment w:val="auto"/>
        <w:outlineLvl w:val="9"/>
        <w:rPr>
          <w:rFonts w:hint="default" w:ascii="Lucida Console" w:hAnsi="Lucida Console" w:eastAsia="Lucida Console" w:cs="Lucida Console"/>
          <w:b w:val="0"/>
          <w:i w:val="0"/>
          <w:caps w:val="0"/>
          <w:color w:val="0C3E64"/>
          <w:spacing w:val="0"/>
          <w:sz w:val="18"/>
          <w:szCs w:val="18"/>
          <w:bdr w:val="dashed" w:color="CCCCCC" w:sz="6" w:space="0"/>
          <w:shd w:val="clear" w:fill="FAFCFE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C3E64"/>
          <w:spacing w:val="0"/>
          <w:sz w:val="18"/>
          <w:szCs w:val="18"/>
          <w:bdr w:val="dashed" w:color="CCCCCC" w:sz="6" w:space="0"/>
          <w:shd w:val="clear" w:fill="FAFCFE"/>
        </w:rPr>
        <w:t>SqlConnection sqlCnt = new SqlConnection(connectString);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dashed" w:color="CCCCCC" w:sz="6" w:space="4"/>
          <w:left w:val="dashed" w:color="CCCCCC" w:sz="6" w:space="9"/>
          <w:bottom w:val="dashed" w:color="CCCCCC" w:sz="6" w:space="4"/>
          <w:right w:val="dashed" w:color="CCCCCC" w:sz="6" w:space="9"/>
        </w:pBdr>
        <w:shd w:val="clear" w:fill="FAFC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right="0"/>
        <w:jc w:val="left"/>
        <w:textAlignment w:val="auto"/>
        <w:outlineLvl w:val="9"/>
        <w:rPr>
          <w:rFonts w:hint="default" w:ascii="Lucida Console" w:hAnsi="Lucida Console" w:eastAsia="Lucida Console" w:cs="Lucida Console"/>
          <w:b w:val="0"/>
          <w:i w:val="0"/>
          <w:caps w:val="0"/>
          <w:color w:val="0C3E64"/>
          <w:spacing w:val="0"/>
          <w:sz w:val="18"/>
          <w:szCs w:val="18"/>
          <w:bdr w:val="dashed" w:color="CCCCCC" w:sz="6" w:space="0"/>
          <w:shd w:val="clear" w:fill="FAFCFE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C3E64"/>
          <w:spacing w:val="0"/>
          <w:sz w:val="18"/>
          <w:szCs w:val="18"/>
          <w:bdr w:val="dashed" w:color="CCCCCC" w:sz="6" w:space="0"/>
          <w:shd w:val="clear" w:fill="FAFCFE"/>
        </w:rPr>
        <w:t>sqlCnt.Open();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dashed" w:color="CCCCCC" w:sz="6" w:space="4"/>
          <w:left w:val="dashed" w:color="CCCCCC" w:sz="6" w:space="9"/>
          <w:bottom w:val="dashed" w:color="CCCCCC" w:sz="6" w:space="4"/>
          <w:right w:val="dashed" w:color="CCCCCC" w:sz="6" w:space="9"/>
        </w:pBdr>
        <w:shd w:val="clear" w:fill="FAFC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right="0"/>
        <w:jc w:val="left"/>
        <w:textAlignment w:val="auto"/>
        <w:outlineLvl w:val="9"/>
        <w:rPr>
          <w:rFonts w:hint="default" w:ascii="Lucida Console" w:hAnsi="Lucida Console" w:eastAsia="Lucida Console" w:cs="Lucida Console"/>
          <w:b w:val="0"/>
          <w:i w:val="0"/>
          <w:caps w:val="0"/>
          <w:color w:val="0C3E64"/>
          <w:spacing w:val="0"/>
          <w:sz w:val="18"/>
          <w:szCs w:val="18"/>
          <w:bdr w:val="dashed" w:color="CCCCCC" w:sz="6" w:space="0"/>
          <w:shd w:val="clear" w:fill="FAFCFE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C3E64"/>
          <w:spacing w:val="0"/>
          <w:sz w:val="18"/>
          <w:szCs w:val="18"/>
          <w:bdr w:val="dashed" w:color="CCCCCC" w:sz="6" w:space="0"/>
          <w:shd w:val="clear" w:fill="FAFCFE"/>
        </w:rPr>
        <w:t>// 隐藏了SqlCommand对象的定义，同时隐藏了SqlCommand对象与SqlDataAdapter对象的绑定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dashed" w:color="CCCCCC" w:sz="6" w:space="4"/>
          <w:left w:val="dashed" w:color="CCCCCC" w:sz="6" w:space="9"/>
          <w:bottom w:val="dashed" w:color="CCCCCC" w:sz="6" w:space="4"/>
          <w:right w:val="dashed" w:color="CCCCCC" w:sz="6" w:space="9"/>
        </w:pBdr>
        <w:shd w:val="clear" w:fill="FAFC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right="0"/>
        <w:jc w:val="left"/>
        <w:textAlignment w:val="auto"/>
        <w:outlineLvl w:val="9"/>
        <w:rPr>
          <w:rFonts w:hint="default" w:ascii="Lucida Console" w:hAnsi="Lucida Console" w:eastAsia="Lucida Console" w:cs="Lucida Console"/>
          <w:b w:val="0"/>
          <w:i w:val="0"/>
          <w:caps w:val="0"/>
          <w:color w:val="0C3E64"/>
          <w:spacing w:val="0"/>
          <w:sz w:val="18"/>
          <w:szCs w:val="18"/>
          <w:bdr w:val="dashed" w:color="CCCCCC" w:sz="6" w:space="0"/>
          <w:shd w:val="clear" w:fill="FAFCFE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C3E64"/>
          <w:spacing w:val="0"/>
          <w:sz w:val="18"/>
          <w:szCs w:val="18"/>
          <w:bdr w:val="dashed" w:color="CCCCCC" w:sz="6" w:space="0"/>
          <w:shd w:val="clear" w:fill="FAFCFE"/>
        </w:rPr>
        <w:t>SqlDataAdapter myDataAdapter = new SqlDataAdapter("select * from product", sqlCnt);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374" w:right="0"/>
        <w:textAlignment w:val="auto"/>
        <w:outlineLvl w:val="4"/>
        <w:rPr>
          <w:b/>
          <w:color w:val="000000"/>
          <w:sz w:val="18"/>
          <w:szCs w:val="18"/>
        </w:rPr>
      </w:pPr>
      <w:r>
        <w:rPr>
          <w:b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属性和方法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363" w:right="0" w:hanging="363"/>
        <w:textAlignment w:val="auto"/>
        <w:outlineLvl w:val="9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15"/>
          <w:szCs w:val="15"/>
          <w:shd w:val="clear" w:fill="FFFFFF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15"/>
          <w:szCs w:val="15"/>
          <w:shd w:val="clear" w:fill="FFFFFF"/>
        </w:rPr>
        <w:t>myDataAdapter.SelectCommand属性：SqlCommand变量，封装Select语句；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363" w:right="0" w:hanging="363"/>
        <w:textAlignment w:val="auto"/>
        <w:outlineLvl w:val="9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15"/>
          <w:szCs w:val="15"/>
          <w:shd w:val="clear" w:fill="FFFFFF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15"/>
          <w:szCs w:val="15"/>
          <w:shd w:val="clear" w:fill="FFFFFF"/>
        </w:rPr>
        <w:t>myDataAdapter.InsertCommand属性：SqlCommand变量，封装Insert语句；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363" w:right="0" w:hanging="363"/>
        <w:textAlignment w:val="auto"/>
        <w:outlineLvl w:val="9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15"/>
          <w:szCs w:val="15"/>
          <w:shd w:val="clear" w:fill="FFFFFF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15"/>
          <w:szCs w:val="15"/>
          <w:shd w:val="clear" w:fill="FFFFFF"/>
        </w:rPr>
        <w:t>myDataAdapter.UpdateCommand属性：SqlCommand变量，封装Update语句；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363" w:right="0" w:hanging="363"/>
        <w:textAlignment w:val="auto"/>
        <w:outlineLvl w:val="9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15"/>
          <w:szCs w:val="15"/>
          <w:shd w:val="clear" w:fill="FFFFFF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15"/>
          <w:szCs w:val="15"/>
          <w:shd w:val="clear" w:fill="FFFFFF"/>
        </w:rPr>
        <w:t>myDataAdapter.DeleteCommand属性：SqlCommand变量，封装Delete语句。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363" w:right="0" w:hanging="363"/>
        <w:textAlignment w:val="auto"/>
        <w:outlineLvl w:val="9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15"/>
          <w:szCs w:val="15"/>
          <w:shd w:val="clear" w:fill="FFFFFF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15"/>
          <w:szCs w:val="15"/>
          <w:shd w:val="clear" w:fill="FFFFFF"/>
        </w:rPr>
        <w:t>myDataAdapter.fill()：将执行结果填充到Dataset中，会隐藏打开SqlConnection并执行SQL等操作。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dotted" w:color="BBBBBB" w:sz="6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/>
        <w:jc w:val="left"/>
        <w:textAlignment w:val="auto"/>
        <w:outlineLvl w:val="2"/>
        <w:rPr>
          <w:b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b/>
          <w:i w:val="0"/>
          <w:caps w:val="0"/>
          <w:color w:val="000000"/>
          <w:spacing w:val="0"/>
          <w:sz w:val="21"/>
          <w:szCs w:val="21"/>
          <w:shd w:val="clear" w:fill="FFFFFF"/>
        </w:rPr>
        <w:t>6.2 SqlCommandBuilder;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 w:firstLine="420"/>
        <w:jc w:val="left"/>
        <w:textAlignment w:val="auto"/>
        <w:outlineLvl w:val="9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15"/>
          <w:szCs w:val="15"/>
          <w:shd w:val="clear" w:fill="FFFFFF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15"/>
          <w:szCs w:val="15"/>
          <w:shd w:val="clear" w:fill="FFFFFF"/>
        </w:rPr>
        <w:t>命名空间：System.Data.SqlClient.SqlCommandBuilder。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 w:firstLine="420"/>
        <w:jc w:val="left"/>
        <w:textAlignment w:val="auto"/>
        <w:outlineLvl w:val="9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15"/>
          <w:szCs w:val="15"/>
          <w:shd w:val="clear" w:fill="FFFFFF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15"/>
          <w:szCs w:val="15"/>
          <w:shd w:val="clear" w:fill="FFFFFF"/>
        </w:rPr>
        <w:t>对DataSet的操作（更改、增加、删除）仅是在本地修改，若要提交到“数据库”中则需要SqlCommandBuilder对象。用于在客户端编辑完数据后，整体一次更新数据。具体用法如下：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dashed" w:color="CCCCCC" w:sz="6" w:space="4"/>
          <w:left w:val="dashed" w:color="CCCCCC" w:sz="6" w:space="9"/>
          <w:bottom w:val="dashed" w:color="CCCCCC" w:sz="6" w:space="4"/>
          <w:right w:val="dashed" w:color="CCCCCC" w:sz="6" w:space="9"/>
        </w:pBdr>
        <w:shd w:val="clear" w:fill="FAFC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right="0"/>
        <w:jc w:val="left"/>
        <w:textAlignment w:val="auto"/>
        <w:outlineLvl w:val="9"/>
        <w:rPr>
          <w:rFonts w:hint="default" w:ascii="Lucida Console" w:hAnsi="Lucida Console" w:eastAsia="Lucida Console" w:cs="Lucida Console"/>
          <w:b w:val="0"/>
          <w:i w:val="0"/>
          <w:caps w:val="0"/>
          <w:color w:val="0C3E64"/>
          <w:spacing w:val="0"/>
          <w:sz w:val="18"/>
          <w:szCs w:val="18"/>
          <w:bdr w:val="dashed" w:color="CCCCCC" w:sz="6" w:space="0"/>
          <w:shd w:val="clear" w:fill="FAFCFE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C3E64"/>
          <w:spacing w:val="0"/>
          <w:sz w:val="18"/>
          <w:szCs w:val="18"/>
          <w:bdr w:val="dashed" w:color="CCCCCC" w:sz="6" w:space="0"/>
          <w:shd w:val="clear" w:fill="FAFCFE"/>
        </w:rPr>
        <w:t>SqlCommandBuilder mySqlCommandBuilder = new SqlCommandBuilder(myDataAdapter);  // 为myDataAdapter赋予SqlCommandBuilder功能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dashed" w:color="CCCCCC" w:sz="6" w:space="4"/>
          <w:left w:val="dashed" w:color="CCCCCC" w:sz="6" w:space="9"/>
          <w:bottom w:val="dashed" w:color="CCCCCC" w:sz="6" w:space="4"/>
          <w:right w:val="dashed" w:color="CCCCCC" w:sz="6" w:space="9"/>
        </w:pBdr>
        <w:shd w:val="clear" w:fill="FAFC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right="0"/>
        <w:jc w:val="left"/>
        <w:textAlignment w:val="auto"/>
        <w:outlineLvl w:val="9"/>
        <w:rPr>
          <w:rFonts w:hint="default" w:ascii="Lucida Console" w:hAnsi="Lucida Console" w:eastAsia="Lucida Console" w:cs="Lucida Console"/>
          <w:b w:val="0"/>
          <w:i w:val="0"/>
          <w:caps w:val="0"/>
          <w:color w:val="0C3E64"/>
          <w:spacing w:val="0"/>
          <w:sz w:val="18"/>
          <w:szCs w:val="18"/>
          <w:bdr w:val="dashed" w:color="CCCCCC" w:sz="6" w:space="0"/>
          <w:shd w:val="clear" w:fill="FAFCFE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C3E64"/>
          <w:spacing w:val="0"/>
          <w:sz w:val="18"/>
          <w:szCs w:val="18"/>
          <w:bdr w:val="dashed" w:color="CCCCCC" w:sz="6" w:space="0"/>
          <w:shd w:val="clear" w:fill="FAFCFE"/>
        </w:rPr>
        <w:t>myDataAdapter.Update(myDataSet, "表名");                   // 向数据库提交更改后的DataSet，第二个参数为DataSet中的存储表名，并非数据库中真实的表名（二者在多数情况下一致）。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dotted" w:color="BBBBBB" w:sz="6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/>
        <w:jc w:val="left"/>
        <w:textAlignment w:val="auto"/>
        <w:outlineLvl w:val="2"/>
        <w:rPr>
          <w:b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b/>
          <w:i w:val="0"/>
          <w:caps w:val="0"/>
          <w:color w:val="000000"/>
          <w:spacing w:val="0"/>
          <w:sz w:val="21"/>
          <w:szCs w:val="21"/>
          <w:shd w:val="clear" w:fill="FFFFFF"/>
        </w:rPr>
        <w:t>6.3 DataSet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 w:firstLine="420"/>
        <w:jc w:val="left"/>
        <w:textAlignment w:val="auto"/>
        <w:outlineLvl w:val="9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15"/>
          <w:szCs w:val="15"/>
          <w:shd w:val="clear" w:fill="FFFFFF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15"/>
          <w:szCs w:val="15"/>
          <w:shd w:val="clear" w:fill="FFFFFF"/>
        </w:rPr>
        <w:t>命名空间：System.Data.DataSet。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 w:firstLine="420"/>
        <w:jc w:val="left"/>
        <w:textAlignment w:val="auto"/>
        <w:outlineLvl w:val="9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15"/>
          <w:szCs w:val="15"/>
          <w:shd w:val="clear" w:fill="FFFFFF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15"/>
          <w:szCs w:val="15"/>
          <w:shd w:val="clear" w:fill="FFFFFF"/>
        </w:rPr>
        <w:t>数据集，本地微型数据库，可以存储多张表。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 w:firstLine="420"/>
        <w:jc w:val="left"/>
        <w:textAlignment w:val="auto"/>
        <w:outlineLvl w:val="9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15"/>
          <w:szCs w:val="15"/>
          <w:shd w:val="clear" w:fill="FFFFFF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15"/>
          <w:szCs w:val="15"/>
          <w:shd w:val="clear" w:fill="FFFFFF"/>
        </w:rPr>
        <w:t>使用DataSet第一步就是将SqlDataAdapter返回的数据集（表）填充到Dataset对象中：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dashed" w:color="CCCCCC" w:sz="6" w:space="4"/>
          <w:left w:val="dashed" w:color="CCCCCC" w:sz="6" w:space="9"/>
          <w:bottom w:val="dashed" w:color="CCCCCC" w:sz="6" w:space="4"/>
          <w:right w:val="dashed" w:color="CCCCCC" w:sz="6" w:space="9"/>
        </w:pBdr>
        <w:shd w:val="clear" w:fill="FAFC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right="0"/>
        <w:jc w:val="left"/>
        <w:textAlignment w:val="auto"/>
        <w:outlineLvl w:val="9"/>
        <w:rPr>
          <w:rFonts w:hint="default" w:ascii="Lucida Console" w:hAnsi="Lucida Console" w:eastAsia="Lucida Console" w:cs="Lucida Console"/>
          <w:b w:val="0"/>
          <w:i w:val="0"/>
          <w:caps w:val="0"/>
          <w:color w:val="0C3E64"/>
          <w:spacing w:val="0"/>
          <w:sz w:val="18"/>
          <w:szCs w:val="18"/>
          <w:bdr w:val="dashed" w:color="CCCCCC" w:sz="6" w:space="0"/>
          <w:shd w:val="clear" w:fill="FAFCFE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C3E64"/>
          <w:spacing w:val="0"/>
          <w:sz w:val="18"/>
          <w:szCs w:val="18"/>
          <w:bdr w:val="dashed" w:color="CCCCCC" w:sz="6" w:space="0"/>
          <w:shd w:val="clear" w:fill="FAFCFE"/>
        </w:rPr>
        <w:t>SqlDataAdapter myDataAdapter = new SqlDataAdapter("select * from product", sqlCnt);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dashed" w:color="CCCCCC" w:sz="6" w:space="4"/>
          <w:left w:val="dashed" w:color="CCCCCC" w:sz="6" w:space="9"/>
          <w:bottom w:val="dashed" w:color="CCCCCC" w:sz="6" w:space="4"/>
          <w:right w:val="dashed" w:color="CCCCCC" w:sz="6" w:space="9"/>
        </w:pBdr>
        <w:shd w:val="clear" w:fill="FAFC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right="0"/>
        <w:jc w:val="left"/>
        <w:textAlignment w:val="auto"/>
        <w:outlineLvl w:val="9"/>
        <w:rPr>
          <w:rFonts w:hint="default" w:ascii="Lucida Console" w:hAnsi="Lucida Console" w:eastAsia="Lucida Console" w:cs="Lucida Console"/>
          <w:b w:val="0"/>
          <w:i w:val="0"/>
          <w:caps w:val="0"/>
          <w:color w:val="0C3E64"/>
          <w:spacing w:val="0"/>
          <w:sz w:val="18"/>
          <w:szCs w:val="18"/>
          <w:bdr w:val="dashed" w:color="CCCCCC" w:sz="6" w:space="0"/>
          <w:shd w:val="clear" w:fill="FAFCFE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C3E64"/>
          <w:spacing w:val="0"/>
          <w:sz w:val="18"/>
          <w:szCs w:val="18"/>
          <w:bdr w:val="dashed" w:color="CCCCCC" w:sz="6" w:space="0"/>
          <w:shd w:val="clear" w:fill="FAFCFE"/>
        </w:rPr>
        <w:t>DataSet myDataSet = new DataSet();</w:t>
      </w: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C3E64"/>
          <w:spacing w:val="0"/>
          <w:sz w:val="18"/>
          <w:szCs w:val="18"/>
          <w:bdr w:val="dashed" w:color="CCCCCC" w:sz="6" w:space="0"/>
          <w:shd w:val="clear" w:fill="FAFCFE"/>
        </w:rPr>
        <w:tab/>
        <w:t/>
      </w: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C3E64"/>
          <w:spacing w:val="0"/>
          <w:sz w:val="18"/>
          <w:szCs w:val="18"/>
          <w:bdr w:val="dashed" w:color="CCCCCC" w:sz="6" w:space="0"/>
          <w:shd w:val="clear" w:fill="FAFCFE"/>
        </w:rPr>
        <w:tab/>
        <w:t>// 创建DataSet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dashed" w:color="CCCCCC" w:sz="6" w:space="4"/>
          <w:left w:val="dashed" w:color="CCCCCC" w:sz="6" w:space="9"/>
          <w:bottom w:val="dashed" w:color="CCCCCC" w:sz="6" w:space="4"/>
          <w:right w:val="dashed" w:color="CCCCCC" w:sz="6" w:space="9"/>
        </w:pBdr>
        <w:shd w:val="clear" w:fill="FAFC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right="0"/>
        <w:jc w:val="left"/>
        <w:textAlignment w:val="auto"/>
        <w:outlineLvl w:val="9"/>
        <w:rPr>
          <w:rFonts w:hint="default" w:ascii="Lucida Console" w:hAnsi="Lucida Console" w:eastAsia="Lucida Console" w:cs="Lucida Console"/>
          <w:b w:val="0"/>
          <w:i w:val="0"/>
          <w:caps w:val="0"/>
          <w:color w:val="0C3E64"/>
          <w:spacing w:val="0"/>
          <w:sz w:val="18"/>
          <w:szCs w:val="18"/>
          <w:bdr w:val="dashed" w:color="CCCCCC" w:sz="6" w:space="0"/>
          <w:shd w:val="clear" w:fill="FAFCFE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C3E64"/>
          <w:spacing w:val="0"/>
          <w:sz w:val="18"/>
          <w:szCs w:val="18"/>
          <w:bdr w:val="dashed" w:color="CCCCCC" w:sz="6" w:space="0"/>
          <w:shd w:val="clear" w:fill="FAFCFE"/>
        </w:rPr>
        <w:t>myDataAdapter.Fill(myDataSet, "product");</w:t>
      </w: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C3E64"/>
          <w:spacing w:val="0"/>
          <w:sz w:val="18"/>
          <w:szCs w:val="18"/>
          <w:bdr w:val="dashed" w:color="CCCCCC" w:sz="6" w:space="0"/>
          <w:shd w:val="clear" w:fill="FAFCFE"/>
        </w:rPr>
        <w:tab/>
        <w:t>// 将返回的数据集作为“表”填入DataSet中，表名可以与数据库真实的表名不同，并不影响后续的增、删、改等操作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374" w:right="0"/>
        <w:jc w:val="left"/>
        <w:textAlignment w:val="auto"/>
        <w:outlineLvl w:val="4"/>
        <w:rPr>
          <w:b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b/>
          <w:i w:val="0"/>
          <w:caps w:val="0"/>
          <w:color w:val="000000"/>
          <w:spacing w:val="0"/>
          <w:sz w:val="18"/>
          <w:szCs w:val="18"/>
          <w:shd w:val="clear" w:fill="FFFFFF"/>
        </w:rPr>
        <w:t>① 访问DataSet中的数据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dashed" w:color="CCCCCC" w:sz="6" w:space="4"/>
          <w:left w:val="dashed" w:color="CCCCCC" w:sz="6" w:space="9"/>
          <w:bottom w:val="dashed" w:color="CCCCCC" w:sz="6" w:space="4"/>
          <w:right w:val="dashed" w:color="CCCCCC" w:sz="6" w:space="9"/>
        </w:pBdr>
        <w:shd w:val="clear" w:fill="FAFC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right="0"/>
        <w:jc w:val="left"/>
        <w:textAlignment w:val="auto"/>
        <w:outlineLvl w:val="9"/>
        <w:rPr>
          <w:rFonts w:hint="default" w:ascii="Lucida Console" w:hAnsi="Lucida Console" w:eastAsia="Lucida Console" w:cs="Lucida Console"/>
          <w:b w:val="0"/>
          <w:i w:val="0"/>
          <w:caps w:val="0"/>
          <w:color w:val="0C3E64"/>
          <w:spacing w:val="0"/>
          <w:sz w:val="18"/>
          <w:szCs w:val="18"/>
          <w:bdr w:val="dashed" w:color="CCCCCC" w:sz="6" w:space="0"/>
          <w:shd w:val="clear" w:fill="FAFCFE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C3E64"/>
          <w:spacing w:val="0"/>
          <w:sz w:val="18"/>
          <w:szCs w:val="18"/>
          <w:bdr w:val="dashed" w:color="CCCCCC" w:sz="6" w:space="0"/>
          <w:shd w:val="clear" w:fill="FAFCFE"/>
        </w:rPr>
        <w:t>SqlDataAdapter myDataAdapter = new SqlDataAdapter("select * from product", sqlCnt);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dashed" w:color="CCCCCC" w:sz="6" w:space="4"/>
          <w:left w:val="dashed" w:color="CCCCCC" w:sz="6" w:space="9"/>
          <w:bottom w:val="dashed" w:color="CCCCCC" w:sz="6" w:space="4"/>
          <w:right w:val="dashed" w:color="CCCCCC" w:sz="6" w:space="9"/>
        </w:pBdr>
        <w:shd w:val="clear" w:fill="FAFC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right="0"/>
        <w:jc w:val="left"/>
        <w:textAlignment w:val="auto"/>
        <w:outlineLvl w:val="9"/>
        <w:rPr>
          <w:rFonts w:hint="default" w:ascii="Lucida Console" w:hAnsi="Lucida Console" w:eastAsia="Lucida Console" w:cs="Lucida Console"/>
          <w:b w:val="0"/>
          <w:i w:val="0"/>
          <w:caps w:val="0"/>
          <w:color w:val="0C3E64"/>
          <w:spacing w:val="0"/>
          <w:sz w:val="18"/>
          <w:szCs w:val="18"/>
          <w:bdr w:val="dashed" w:color="CCCCCC" w:sz="6" w:space="0"/>
          <w:shd w:val="clear" w:fill="FAFCFE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C3E64"/>
          <w:spacing w:val="0"/>
          <w:sz w:val="18"/>
          <w:szCs w:val="18"/>
          <w:bdr w:val="dashed" w:color="CCCCCC" w:sz="6" w:space="0"/>
          <w:shd w:val="clear" w:fill="FAFCFE"/>
        </w:rPr>
        <w:t>DataSet myDataSet = new DataSet();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dashed" w:color="CCCCCC" w:sz="6" w:space="4"/>
          <w:left w:val="dashed" w:color="CCCCCC" w:sz="6" w:space="9"/>
          <w:bottom w:val="dashed" w:color="CCCCCC" w:sz="6" w:space="4"/>
          <w:right w:val="dashed" w:color="CCCCCC" w:sz="6" w:space="9"/>
        </w:pBdr>
        <w:shd w:val="clear" w:fill="FAFC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right="0"/>
        <w:jc w:val="left"/>
        <w:textAlignment w:val="auto"/>
        <w:outlineLvl w:val="9"/>
        <w:rPr>
          <w:rFonts w:hint="default" w:ascii="Lucida Console" w:hAnsi="Lucida Console" w:eastAsia="Lucida Console" w:cs="Lucida Console"/>
          <w:b w:val="0"/>
          <w:i w:val="0"/>
          <w:caps w:val="0"/>
          <w:color w:val="0C3E64"/>
          <w:spacing w:val="0"/>
          <w:sz w:val="18"/>
          <w:szCs w:val="18"/>
          <w:bdr w:val="dashed" w:color="CCCCCC" w:sz="6" w:space="0"/>
          <w:shd w:val="clear" w:fill="FAFCFE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C3E64"/>
          <w:spacing w:val="0"/>
          <w:sz w:val="18"/>
          <w:szCs w:val="18"/>
          <w:bdr w:val="dashed" w:color="CCCCCC" w:sz="6" w:space="0"/>
          <w:shd w:val="clear" w:fill="FAFCFE"/>
        </w:rPr>
        <w:t>myDataAdapter.Fill(myDataSet, "product");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dashed" w:color="CCCCCC" w:sz="6" w:space="4"/>
          <w:left w:val="dashed" w:color="CCCCCC" w:sz="6" w:space="9"/>
          <w:bottom w:val="dashed" w:color="CCCCCC" w:sz="6" w:space="4"/>
          <w:right w:val="dashed" w:color="CCCCCC" w:sz="6" w:space="9"/>
        </w:pBdr>
        <w:shd w:val="clear" w:fill="FAFC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right="0"/>
        <w:jc w:val="left"/>
        <w:textAlignment w:val="auto"/>
        <w:outlineLvl w:val="9"/>
        <w:rPr>
          <w:rFonts w:hint="default" w:ascii="Lucida Console" w:hAnsi="Lucida Console" w:eastAsia="Lucida Console" w:cs="Lucida Console"/>
          <w:b w:val="0"/>
          <w:i w:val="0"/>
          <w:caps w:val="0"/>
          <w:color w:val="0C3E64"/>
          <w:spacing w:val="0"/>
          <w:sz w:val="18"/>
          <w:szCs w:val="18"/>
          <w:bdr w:val="dashed" w:color="CCCCCC" w:sz="6" w:space="0"/>
          <w:shd w:val="clear" w:fill="FAFCFE"/>
        </w:rPr>
      </w:pP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dashed" w:color="CCCCCC" w:sz="6" w:space="4"/>
          <w:left w:val="dashed" w:color="CCCCCC" w:sz="6" w:space="9"/>
          <w:bottom w:val="dashed" w:color="CCCCCC" w:sz="6" w:space="4"/>
          <w:right w:val="dashed" w:color="CCCCCC" w:sz="6" w:space="9"/>
        </w:pBdr>
        <w:shd w:val="clear" w:fill="FAFC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right="0"/>
        <w:jc w:val="left"/>
        <w:textAlignment w:val="auto"/>
        <w:outlineLvl w:val="9"/>
        <w:rPr>
          <w:rFonts w:hint="default" w:ascii="Lucida Console" w:hAnsi="Lucida Console" w:eastAsia="Lucida Console" w:cs="Lucida Console"/>
          <w:b w:val="0"/>
          <w:i w:val="0"/>
          <w:caps w:val="0"/>
          <w:color w:val="0C3E64"/>
          <w:spacing w:val="0"/>
          <w:sz w:val="18"/>
          <w:szCs w:val="18"/>
          <w:bdr w:val="dashed" w:color="CCCCCC" w:sz="6" w:space="0"/>
          <w:shd w:val="clear" w:fill="FAFCFE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C3E64"/>
          <w:spacing w:val="0"/>
          <w:sz w:val="18"/>
          <w:szCs w:val="18"/>
          <w:bdr w:val="dashed" w:color="CCCCCC" w:sz="6" w:space="0"/>
          <w:shd w:val="clear" w:fill="FAFCFE"/>
        </w:rPr>
        <w:t>DataTable myTable = myDataSet.Tables["product"];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dashed" w:color="CCCCCC" w:sz="6" w:space="4"/>
          <w:left w:val="dashed" w:color="CCCCCC" w:sz="6" w:space="9"/>
          <w:bottom w:val="dashed" w:color="CCCCCC" w:sz="6" w:space="4"/>
          <w:right w:val="dashed" w:color="CCCCCC" w:sz="6" w:space="9"/>
        </w:pBdr>
        <w:shd w:val="clear" w:fill="FAFC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right="0"/>
        <w:jc w:val="left"/>
        <w:textAlignment w:val="auto"/>
        <w:outlineLvl w:val="9"/>
        <w:rPr>
          <w:rFonts w:hint="default" w:ascii="Lucida Console" w:hAnsi="Lucida Console" w:eastAsia="Lucida Console" w:cs="Lucida Console"/>
          <w:b w:val="0"/>
          <w:i w:val="0"/>
          <w:caps w:val="0"/>
          <w:color w:val="0C3E64"/>
          <w:spacing w:val="0"/>
          <w:sz w:val="18"/>
          <w:szCs w:val="18"/>
          <w:bdr w:val="dashed" w:color="CCCCCC" w:sz="6" w:space="0"/>
          <w:shd w:val="clear" w:fill="FAFCFE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C3E64"/>
          <w:spacing w:val="0"/>
          <w:sz w:val="18"/>
          <w:szCs w:val="18"/>
          <w:bdr w:val="dashed" w:color="CCCCCC" w:sz="6" w:space="0"/>
          <w:shd w:val="clear" w:fill="FAFCFE"/>
        </w:rPr>
        <w:t>foreach (DataRow myRow in myTable.Rows) {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dashed" w:color="CCCCCC" w:sz="6" w:space="4"/>
          <w:left w:val="dashed" w:color="CCCCCC" w:sz="6" w:space="9"/>
          <w:bottom w:val="dashed" w:color="CCCCCC" w:sz="6" w:space="4"/>
          <w:right w:val="dashed" w:color="CCCCCC" w:sz="6" w:space="9"/>
        </w:pBdr>
        <w:shd w:val="clear" w:fill="FAFC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right="0"/>
        <w:jc w:val="left"/>
        <w:textAlignment w:val="auto"/>
        <w:outlineLvl w:val="9"/>
        <w:rPr>
          <w:rFonts w:hint="default" w:ascii="Lucida Console" w:hAnsi="Lucida Console" w:eastAsia="Lucida Console" w:cs="Lucida Console"/>
          <w:b w:val="0"/>
          <w:i w:val="0"/>
          <w:caps w:val="0"/>
          <w:color w:val="0C3E64"/>
          <w:spacing w:val="0"/>
          <w:sz w:val="18"/>
          <w:szCs w:val="18"/>
          <w:bdr w:val="dashed" w:color="CCCCCC" w:sz="6" w:space="0"/>
          <w:shd w:val="clear" w:fill="FAFCFE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C3E64"/>
          <w:spacing w:val="0"/>
          <w:sz w:val="18"/>
          <w:szCs w:val="18"/>
          <w:bdr w:val="dashed" w:color="CCCCCC" w:sz="6" w:space="0"/>
          <w:shd w:val="clear" w:fill="FAFCFE"/>
        </w:rPr>
        <w:t xml:space="preserve">    foreach (DataColumn myColumn in myTable.Columns) {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dashed" w:color="CCCCCC" w:sz="6" w:space="4"/>
          <w:left w:val="dashed" w:color="CCCCCC" w:sz="6" w:space="9"/>
          <w:bottom w:val="dashed" w:color="CCCCCC" w:sz="6" w:space="4"/>
          <w:right w:val="dashed" w:color="CCCCCC" w:sz="6" w:space="9"/>
        </w:pBdr>
        <w:shd w:val="clear" w:fill="FAFC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right="0"/>
        <w:jc w:val="left"/>
        <w:textAlignment w:val="auto"/>
        <w:outlineLvl w:val="9"/>
        <w:rPr>
          <w:rFonts w:hint="default" w:ascii="Lucida Console" w:hAnsi="Lucida Console" w:eastAsia="Lucida Console" w:cs="Lucida Console"/>
          <w:b w:val="0"/>
          <w:i w:val="0"/>
          <w:caps w:val="0"/>
          <w:color w:val="0C3E64"/>
          <w:spacing w:val="0"/>
          <w:sz w:val="18"/>
          <w:szCs w:val="18"/>
          <w:bdr w:val="dashed" w:color="CCCCCC" w:sz="6" w:space="0"/>
          <w:shd w:val="clear" w:fill="FAFCFE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C3E64"/>
          <w:spacing w:val="0"/>
          <w:sz w:val="18"/>
          <w:szCs w:val="18"/>
          <w:bdr w:val="dashed" w:color="CCCCCC" w:sz="6" w:space="0"/>
          <w:shd w:val="clear" w:fill="FAFCFE"/>
        </w:rPr>
        <w:t xml:space="preserve">        Console.WriteLine(myRow[myColumn]);</w:t>
      </w: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C3E64"/>
          <w:spacing w:val="0"/>
          <w:sz w:val="18"/>
          <w:szCs w:val="18"/>
          <w:bdr w:val="dashed" w:color="CCCCCC" w:sz="6" w:space="0"/>
          <w:shd w:val="clear" w:fill="FAFCFE"/>
        </w:rPr>
        <w:tab/>
        <w:t>//遍历表中的每个单元格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dashed" w:color="CCCCCC" w:sz="6" w:space="4"/>
          <w:left w:val="dashed" w:color="CCCCCC" w:sz="6" w:space="9"/>
          <w:bottom w:val="dashed" w:color="CCCCCC" w:sz="6" w:space="4"/>
          <w:right w:val="dashed" w:color="CCCCCC" w:sz="6" w:space="9"/>
        </w:pBdr>
        <w:shd w:val="clear" w:fill="FAFC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right="0"/>
        <w:jc w:val="left"/>
        <w:textAlignment w:val="auto"/>
        <w:outlineLvl w:val="9"/>
        <w:rPr>
          <w:rFonts w:hint="default" w:ascii="Lucida Console" w:hAnsi="Lucida Console" w:eastAsia="Lucida Console" w:cs="Lucida Console"/>
          <w:b w:val="0"/>
          <w:i w:val="0"/>
          <w:caps w:val="0"/>
          <w:color w:val="0C3E64"/>
          <w:spacing w:val="0"/>
          <w:sz w:val="18"/>
          <w:szCs w:val="18"/>
          <w:bdr w:val="dashed" w:color="CCCCCC" w:sz="6" w:space="0"/>
          <w:shd w:val="clear" w:fill="FAFCFE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C3E64"/>
          <w:spacing w:val="0"/>
          <w:sz w:val="18"/>
          <w:szCs w:val="18"/>
          <w:bdr w:val="dashed" w:color="CCCCCC" w:sz="6" w:space="0"/>
          <w:shd w:val="clear" w:fill="FAFCFE"/>
        </w:rPr>
        <w:t xml:space="preserve">    }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dashed" w:color="CCCCCC" w:sz="6" w:space="4"/>
          <w:left w:val="dashed" w:color="CCCCCC" w:sz="6" w:space="9"/>
          <w:bottom w:val="dashed" w:color="CCCCCC" w:sz="6" w:space="4"/>
          <w:right w:val="dashed" w:color="CCCCCC" w:sz="6" w:space="9"/>
        </w:pBdr>
        <w:shd w:val="clear" w:fill="FAFC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right="0"/>
        <w:jc w:val="left"/>
        <w:textAlignment w:val="auto"/>
        <w:outlineLvl w:val="9"/>
        <w:rPr>
          <w:rFonts w:hint="default" w:ascii="Lucida Console" w:hAnsi="Lucida Console" w:eastAsia="Lucida Console" w:cs="Lucida Console"/>
          <w:b w:val="0"/>
          <w:i w:val="0"/>
          <w:caps w:val="0"/>
          <w:color w:val="0C3E64"/>
          <w:spacing w:val="0"/>
          <w:sz w:val="18"/>
          <w:szCs w:val="18"/>
          <w:bdr w:val="dashed" w:color="CCCCCC" w:sz="6" w:space="0"/>
          <w:shd w:val="clear" w:fill="FAFCFE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C3E64"/>
          <w:spacing w:val="0"/>
          <w:sz w:val="18"/>
          <w:szCs w:val="18"/>
          <w:bdr w:val="dashed" w:color="CCCCCC" w:sz="6" w:space="0"/>
          <w:shd w:val="clear" w:fill="FAFCFE"/>
        </w:rPr>
        <w:t>}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374" w:right="0"/>
        <w:jc w:val="left"/>
        <w:textAlignment w:val="auto"/>
        <w:outlineLvl w:val="4"/>
        <w:rPr>
          <w:b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b/>
          <w:i w:val="0"/>
          <w:caps w:val="0"/>
          <w:color w:val="000000"/>
          <w:spacing w:val="0"/>
          <w:sz w:val="18"/>
          <w:szCs w:val="18"/>
          <w:shd w:val="clear" w:fill="FFFFFF"/>
        </w:rPr>
        <w:t>② 修改DataSet中的数据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dashed" w:color="CCCCCC" w:sz="6" w:space="4"/>
          <w:left w:val="dashed" w:color="CCCCCC" w:sz="6" w:space="9"/>
          <w:bottom w:val="dashed" w:color="CCCCCC" w:sz="6" w:space="4"/>
          <w:right w:val="dashed" w:color="CCCCCC" w:sz="6" w:space="9"/>
        </w:pBdr>
        <w:shd w:val="clear" w:fill="FAFC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right="0"/>
        <w:jc w:val="left"/>
        <w:textAlignment w:val="auto"/>
        <w:outlineLvl w:val="9"/>
        <w:rPr>
          <w:rFonts w:hint="default" w:ascii="Lucida Console" w:hAnsi="Lucida Console" w:eastAsia="Lucida Console" w:cs="Lucida Console"/>
          <w:b w:val="0"/>
          <w:i w:val="0"/>
          <w:caps w:val="0"/>
          <w:color w:val="0C3E64"/>
          <w:spacing w:val="0"/>
          <w:sz w:val="18"/>
          <w:szCs w:val="18"/>
          <w:bdr w:val="dashed" w:color="CCCCCC" w:sz="6" w:space="0"/>
          <w:shd w:val="clear" w:fill="FAFCFE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C3E64"/>
          <w:spacing w:val="0"/>
          <w:sz w:val="18"/>
          <w:szCs w:val="18"/>
          <w:bdr w:val="dashed" w:color="CCCCCC" w:sz="6" w:space="0"/>
          <w:shd w:val="clear" w:fill="FAFCFE"/>
        </w:rPr>
        <w:t>SqlDataAdapter myDataAdapter = new SqlDataAdapter("select * from product", sqlCnt);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dashed" w:color="CCCCCC" w:sz="6" w:space="4"/>
          <w:left w:val="dashed" w:color="CCCCCC" w:sz="6" w:space="9"/>
          <w:bottom w:val="dashed" w:color="CCCCCC" w:sz="6" w:space="4"/>
          <w:right w:val="dashed" w:color="CCCCCC" w:sz="6" w:space="9"/>
        </w:pBdr>
        <w:shd w:val="clear" w:fill="FAFC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right="0"/>
        <w:jc w:val="left"/>
        <w:textAlignment w:val="auto"/>
        <w:outlineLvl w:val="9"/>
        <w:rPr>
          <w:rFonts w:hint="default" w:ascii="Lucida Console" w:hAnsi="Lucida Console" w:eastAsia="Lucida Console" w:cs="Lucida Console"/>
          <w:b w:val="0"/>
          <w:i w:val="0"/>
          <w:caps w:val="0"/>
          <w:color w:val="0C3E64"/>
          <w:spacing w:val="0"/>
          <w:sz w:val="18"/>
          <w:szCs w:val="18"/>
          <w:bdr w:val="dashed" w:color="CCCCCC" w:sz="6" w:space="0"/>
          <w:shd w:val="clear" w:fill="FAFCFE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C3E64"/>
          <w:spacing w:val="0"/>
          <w:sz w:val="18"/>
          <w:szCs w:val="18"/>
          <w:bdr w:val="dashed" w:color="CCCCCC" w:sz="6" w:space="0"/>
          <w:shd w:val="clear" w:fill="FAFCFE"/>
        </w:rPr>
        <w:t>DataSet myDataSet = new DataSet();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dashed" w:color="CCCCCC" w:sz="6" w:space="4"/>
          <w:left w:val="dashed" w:color="CCCCCC" w:sz="6" w:space="9"/>
          <w:bottom w:val="dashed" w:color="CCCCCC" w:sz="6" w:space="4"/>
          <w:right w:val="dashed" w:color="CCCCCC" w:sz="6" w:space="9"/>
        </w:pBdr>
        <w:shd w:val="clear" w:fill="FAFC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right="0"/>
        <w:jc w:val="left"/>
        <w:textAlignment w:val="auto"/>
        <w:outlineLvl w:val="9"/>
        <w:rPr>
          <w:rFonts w:hint="default" w:ascii="Lucida Console" w:hAnsi="Lucida Console" w:eastAsia="Lucida Console" w:cs="Lucida Console"/>
          <w:b w:val="0"/>
          <w:i w:val="0"/>
          <w:caps w:val="0"/>
          <w:color w:val="0C3E64"/>
          <w:spacing w:val="0"/>
          <w:sz w:val="18"/>
          <w:szCs w:val="18"/>
          <w:bdr w:val="dashed" w:color="CCCCCC" w:sz="6" w:space="0"/>
          <w:shd w:val="clear" w:fill="FAFCFE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C3E64"/>
          <w:spacing w:val="0"/>
          <w:sz w:val="18"/>
          <w:szCs w:val="18"/>
          <w:bdr w:val="dashed" w:color="CCCCCC" w:sz="6" w:space="0"/>
          <w:shd w:val="clear" w:fill="FAFCFE"/>
        </w:rPr>
        <w:t>myDataAdapter.Fill(myDataSet, "product");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dashed" w:color="CCCCCC" w:sz="6" w:space="4"/>
          <w:left w:val="dashed" w:color="CCCCCC" w:sz="6" w:space="9"/>
          <w:bottom w:val="dashed" w:color="CCCCCC" w:sz="6" w:space="4"/>
          <w:right w:val="dashed" w:color="CCCCCC" w:sz="6" w:space="9"/>
        </w:pBdr>
        <w:shd w:val="clear" w:fill="FAFC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right="0"/>
        <w:jc w:val="left"/>
        <w:textAlignment w:val="auto"/>
        <w:outlineLvl w:val="9"/>
        <w:rPr>
          <w:rFonts w:hint="default" w:ascii="Lucida Console" w:hAnsi="Lucida Console" w:eastAsia="Lucida Console" w:cs="Lucida Console"/>
          <w:b w:val="0"/>
          <w:i w:val="0"/>
          <w:caps w:val="0"/>
          <w:color w:val="0C3E64"/>
          <w:spacing w:val="0"/>
          <w:sz w:val="18"/>
          <w:szCs w:val="18"/>
          <w:bdr w:val="dashed" w:color="CCCCCC" w:sz="6" w:space="0"/>
          <w:shd w:val="clear" w:fill="FAFCFE"/>
        </w:rPr>
      </w:pP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dashed" w:color="CCCCCC" w:sz="6" w:space="4"/>
          <w:left w:val="dashed" w:color="CCCCCC" w:sz="6" w:space="9"/>
          <w:bottom w:val="dashed" w:color="CCCCCC" w:sz="6" w:space="4"/>
          <w:right w:val="dashed" w:color="CCCCCC" w:sz="6" w:space="9"/>
        </w:pBdr>
        <w:shd w:val="clear" w:fill="FAFC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right="0"/>
        <w:jc w:val="left"/>
        <w:textAlignment w:val="auto"/>
        <w:outlineLvl w:val="9"/>
        <w:rPr>
          <w:rFonts w:hint="default" w:ascii="Lucida Console" w:hAnsi="Lucida Console" w:eastAsia="Lucida Console" w:cs="Lucida Console"/>
          <w:b w:val="0"/>
          <w:i w:val="0"/>
          <w:caps w:val="0"/>
          <w:color w:val="0C3E64"/>
          <w:spacing w:val="0"/>
          <w:sz w:val="18"/>
          <w:szCs w:val="18"/>
          <w:bdr w:val="dashed" w:color="CCCCCC" w:sz="6" w:space="0"/>
          <w:shd w:val="clear" w:fill="FAFCFE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C3E64"/>
          <w:spacing w:val="0"/>
          <w:sz w:val="18"/>
          <w:szCs w:val="18"/>
          <w:bdr w:val="dashed" w:color="CCCCCC" w:sz="6" w:space="0"/>
          <w:shd w:val="clear" w:fill="FAFCFE"/>
        </w:rPr>
        <w:t>// 修改DataSet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dashed" w:color="CCCCCC" w:sz="6" w:space="4"/>
          <w:left w:val="dashed" w:color="CCCCCC" w:sz="6" w:space="9"/>
          <w:bottom w:val="dashed" w:color="CCCCCC" w:sz="6" w:space="4"/>
          <w:right w:val="dashed" w:color="CCCCCC" w:sz="6" w:space="9"/>
        </w:pBdr>
        <w:shd w:val="clear" w:fill="FAFC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right="0"/>
        <w:jc w:val="left"/>
        <w:textAlignment w:val="auto"/>
        <w:outlineLvl w:val="9"/>
        <w:rPr>
          <w:rFonts w:hint="default" w:ascii="Lucida Console" w:hAnsi="Lucida Console" w:eastAsia="Lucida Console" w:cs="Lucida Console"/>
          <w:b w:val="0"/>
          <w:i w:val="0"/>
          <w:caps w:val="0"/>
          <w:color w:val="0C3E64"/>
          <w:spacing w:val="0"/>
          <w:sz w:val="18"/>
          <w:szCs w:val="18"/>
          <w:bdr w:val="dashed" w:color="CCCCCC" w:sz="6" w:space="0"/>
          <w:shd w:val="clear" w:fill="FAFCFE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C3E64"/>
          <w:spacing w:val="0"/>
          <w:sz w:val="18"/>
          <w:szCs w:val="18"/>
          <w:bdr w:val="dashed" w:color="CCCCCC" w:sz="6" w:space="0"/>
          <w:shd w:val="clear" w:fill="FAFCFE"/>
        </w:rPr>
        <w:t>DataTable myTable = myDataSet.Tables["product"];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dashed" w:color="CCCCCC" w:sz="6" w:space="4"/>
          <w:left w:val="dashed" w:color="CCCCCC" w:sz="6" w:space="9"/>
          <w:bottom w:val="dashed" w:color="CCCCCC" w:sz="6" w:space="4"/>
          <w:right w:val="dashed" w:color="CCCCCC" w:sz="6" w:space="9"/>
        </w:pBdr>
        <w:shd w:val="clear" w:fill="FAFC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right="0"/>
        <w:jc w:val="left"/>
        <w:textAlignment w:val="auto"/>
        <w:outlineLvl w:val="9"/>
        <w:rPr>
          <w:rFonts w:hint="default" w:ascii="Lucida Console" w:hAnsi="Lucida Console" w:eastAsia="Lucida Console" w:cs="Lucida Console"/>
          <w:b w:val="0"/>
          <w:i w:val="0"/>
          <w:caps w:val="0"/>
          <w:color w:val="0C3E64"/>
          <w:spacing w:val="0"/>
          <w:sz w:val="18"/>
          <w:szCs w:val="18"/>
          <w:bdr w:val="dashed" w:color="CCCCCC" w:sz="6" w:space="0"/>
          <w:shd w:val="clear" w:fill="FAFCFE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C3E64"/>
          <w:spacing w:val="0"/>
          <w:sz w:val="18"/>
          <w:szCs w:val="18"/>
          <w:bdr w:val="dashed" w:color="CCCCCC" w:sz="6" w:space="0"/>
          <w:shd w:val="clear" w:fill="FAFCFE"/>
        </w:rPr>
        <w:t>foreach (DataRow myRow in myTable.Rows) {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dashed" w:color="CCCCCC" w:sz="6" w:space="4"/>
          <w:left w:val="dashed" w:color="CCCCCC" w:sz="6" w:space="9"/>
          <w:bottom w:val="dashed" w:color="CCCCCC" w:sz="6" w:space="4"/>
          <w:right w:val="dashed" w:color="CCCCCC" w:sz="6" w:space="9"/>
        </w:pBdr>
        <w:shd w:val="clear" w:fill="FAFC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right="0"/>
        <w:jc w:val="left"/>
        <w:textAlignment w:val="auto"/>
        <w:outlineLvl w:val="9"/>
        <w:rPr>
          <w:rFonts w:hint="default" w:ascii="Lucida Console" w:hAnsi="Lucida Console" w:eastAsia="Lucida Console" w:cs="Lucida Console"/>
          <w:b w:val="0"/>
          <w:i w:val="0"/>
          <w:caps w:val="0"/>
          <w:color w:val="0C3E64"/>
          <w:spacing w:val="0"/>
          <w:sz w:val="18"/>
          <w:szCs w:val="18"/>
          <w:bdr w:val="dashed" w:color="CCCCCC" w:sz="6" w:space="0"/>
          <w:shd w:val="clear" w:fill="FAFCFE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C3E64"/>
          <w:spacing w:val="0"/>
          <w:sz w:val="18"/>
          <w:szCs w:val="18"/>
          <w:bdr w:val="dashed" w:color="CCCCCC" w:sz="6" w:space="0"/>
          <w:shd w:val="clear" w:fill="FAFCFE"/>
        </w:rPr>
        <w:t xml:space="preserve">    myRow["name"] = myRow["name"] + "商品";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dashed" w:color="CCCCCC" w:sz="6" w:space="4"/>
          <w:left w:val="dashed" w:color="CCCCCC" w:sz="6" w:space="9"/>
          <w:bottom w:val="dashed" w:color="CCCCCC" w:sz="6" w:space="4"/>
          <w:right w:val="dashed" w:color="CCCCCC" w:sz="6" w:space="9"/>
        </w:pBdr>
        <w:shd w:val="clear" w:fill="FAFC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right="0"/>
        <w:jc w:val="left"/>
        <w:textAlignment w:val="auto"/>
        <w:outlineLvl w:val="9"/>
        <w:rPr>
          <w:rFonts w:hint="default" w:ascii="Lucida Console" w:hAnsi="Lucida Console" w:eastAsia="Lucida Console" w:cs="Lucida Console"/>
          <w:b w:val="0"/>
          <w:i w:val="0"/>
          <w:caps w:val="0"/>
          <w:color w:val="0C3E64"/>
          <w:spacing w:val="0"/>
          <w:sz w:val="18"/>
          <w:szCs w:val="18"/>
          <w:bdr w:val="dashed" w:color="CCCCCC" w:sz="6" w:space="0"/>
          <w:shd w:val="clear" w:fill="FAFCFE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C3E64"/>
          <w:spacing w:val="0"/>
          <w:sz w:val="18"/>
          <w:szCs w:val="18"/>
          <w:bdr w:val="dashed" w:color="CCCCCC" w:sz="6" w:space="0"/>
          <w:shd w:val="clear" w:fill="FAFCFE"/>
        </w:rPr>
        <w:t>}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dashed" w:color="CCCCCC" w:sz="6" w:space="4"/>
          <w:left w:val="dashed" w:color="CCCCCC" w:sz="6" w:space="9"/>
          <w:bottom w:val="dashed" w:color="CCCCCC" w:sz="6" w:space="4"/>
          <w:right w:val="dashed" w:color="CCCCCC" w:sz="6" w:space="9"/>
        </w:pBdr>
        <w:shd w:val="clear" w:fill="FAFC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right="0"/>
        <w:jc w:val="left"/>
        <w:textAlignment w:val="auto"/>
        <w:outlineLvl w:val="9"/>
        <w:rPr>
          <w:rFonts w:hint="default" w:ascii="Lucida Console" w:hAnsi="Lucida Console" w:eastAsia="Lucida Console" w:cs="Lucida Console"/>
          <w:b w:val="0"/>
          <w:i w:val="0"/>
          <w:caps w:val="0"/>
          <w:color w:val="0C3E64"/>
          <w:spacing w:val="0"/>
          <w:sz w:val="18"/>
          <w:szCs w:val="18"/>
          <w:bdr w:val="dashed" w:color="CCCCCC" w:sz="6" w:space="0"/>
          <w:shd w:val="clear" w:fill="FAFCFE"/>
        </w:rPr>
      </w:pP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dashed" w:color="CCCCCC" w:sz="6" w:space="4"/>
          <w:left w:val="dashed" w:color="CCCCCC" w:sz="6" w:space="9"/>
          <w:bottom w:val="dashed" w:color="CCCCCC" w:sz="6" w:space="4"/>
          <w:right w:val="dashed" w:color="CCCCCC" w:sz="6" w:space="9"/>
        </w:pBdr>
        <w:shd w:val="clear" w:fill="FAFC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right="0"/>
        <w:jc w:val="left"/>
        <w:textAlignment w:val="auto"/>
        <w:outlineLvl w:val="9"/>
        <w:rPr>
          <w:rFonts w:hint="default" w:ascii="Lucida Console" w:hAnsi="Lucida Console" w:eastAsia="Lucida Console" w:cs="Lucida Console"/>
          <w:b w:val="0"/>
          <w:i w:val="0"/>
          <w:caps w:val="0"/>
          <w:color w:val="0C3E64"/>
          <w:spacing w:val="0"/>
          <w:sz w:val="18"/>
          <w:szCs w:val="18"/>
          <w:bdr w:val="dashed" w:color="CCCCCC" w:sz="6" w:space="0"/>
          <w:shd w:val="clear" w:fill="FAFCFE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C3E64"/>
          <w:spacing w:val="0"/>
          <w:sz w:val="18"/>
          <w:szCs w:val="18"/>
          <w:bdr w:val="dashed" w:color="CCCCCC" w:sz="6" w:space="0"/>
          <w:shd w:val="clear" w:fill="FAFCFE"/>
        </w:rPr>
        <w:t>// 将DataSet的修改提交至“数据库”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dashed" w:color="CCCCCC" w:sz="6" w:space="4"/>
          <w:left w:val="dashed" w:color="CCCCCC" w:sz="6" w:space="9"/>
          <w:bottom w:val="dashed" w:color="CCCCCC" w:sz="6" w:space="4"/>
          <w:right w:val="dashed" w:color="CCCCCC" w:sz="6" w:space="9"/>
        </w:pBdr>
        <w:shd w:val="clear" w:fill="FAFC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right="0"/>
        <w:jc w:val="left"/>
        <w:textAlignment w:val="auto"/>
        <w:outlineLvl w:val="9"/>
        <w:rPr>
          <w:rFonts w:hint="default" w:ascii="Lucida Console" w:hAnsi="Lucida Console" w:eastAsia="Lucida Console" w:cs="Lucida Console"/>
          <w:b w:val="0"/>
          <w:i w:val="0"/>
          <w:caps w:val="0"/>
          <w:color w:val="0C3E64"/>
          <w:spacing w:val="0"/>
          <w:sz w:val="18"/>
          <w:szCs w:val="18"/>
          <w:bdr w:val="dashed" w:color="CCCCCC" w:sz="6" w:space="0"/>
          <w:shd w:val="clear" w:fill="FAFCFE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C3E64"/>
          <w:spacing w:val="0"/>
          <w:sz w:val="18"/>
          <w:szCs w:val="18"/>
          <w:bdr w:val="dashed" w:color="CCCCCC" w:sz="6" w:space="0"/>
          <w:shd w:val="clear" w:fill="FAFCFE"/>
        </w:rPr>
        <w:t>SqlCommandBuilder mySqlCommandBuilder = new SqlCommandBuilder(myDataAdapter);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dashed" w:color="CCCCCC" w:sz="6" w:space="4"/>
          <w:left w:val="dashed" w:color="CCCCCC" w:sz="6" w:space="9"/>
          <w:bottom w:val="dashed" w:color="CCCCCC" w:sz="6" w:space="4"/>
          <w:right w:val="dashed" w:color="CCCCCC" w:sz="6" w:space="9"/>
        </w:pBdr>
        <w:shd w:val="clear" w:fill="FAFC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right="0"/>
        <w:jc w:val="left"/>
        <w:textAlignment w:val="auto"/>
        <w:outlineLvl w:val="9"/>
        <w:rPr>
          <w:rFonts w:hint="default" w:ascii="Lucida Console" w:hAnsi="Lucida Console" w:eastAsia="Lucida Console" w:cs="Lucida Console"/>
          <w:b w:val="0"/>
          <w:i w:val="0"/>
          <w:caps w:val="0"/>
          <w:color w:val="0C3E64"/>
          <w:spacing w:val="0"/>
          <w:sz w:val="18"/>
          <w:szCs w:val="18"/>
          <w:bdr w:val="dashed" w:color="CCCCCC" w:sz="6" w:space="0"/>
          <w:shd w:val="clear" w:fill="FAFCFE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C3E64"/>
          <w:spacing w:val="0"/>
          <w:sz w:val="18"/>
          <w:szCs w:val="18"/>
          <w:bdr w:val="dashed" w:color="CCCCCC" w:sz="6" w:space="0"/>
          <w:shd w:val="clear" w:fill="FAFCFE"/>
        </w:rPr>
        <w:t>myDataAdapter.Update(myDataSet, "product");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 w:firstLine="420"/>
        <w:jc w:val="left"/>
        <w:textAlignment w:val="auto"/>
        <w:outlineLvl w:val="9"/>
        <w:rPr>
          <w:rFonts w:hint="default" w:ascii="Tahoma" w:hAnsi="Tahoma" w:eastAsia="Tahoma" w:cs="Tahoma"/>
          <w:b w:val="0"/>
          <w:i w:val="0"/>
          <w:caps w:val="0"/>
          <w:color w:val="0000FF"/>
          <w:spacing w:val="0"/>
          <w:sz w:val="15"/>
          <w:szCs w:val="15"/>
          <w:shd w:val="clear" w:fill="FFFFFF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FF"/>
          <w:spacing w:val="0"/>
          <w:sz w:val="15"/>
          <w:szCs w:val="15"/>
          <w:shd w:val="clear" w:fill="FFFFFF"/>
        </w:rPr>
        <w:t>注意：在修改、删除等操作中表product必须定义主键，select的字段中也必须包含主键，否则会提示“对于不返回任何键列信息的 SelectCommand,不支持 UpdateCommand 的动态 SQL 生成。”错误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374" w:right="0"/>
        <w:jc w:val="left"/>
        <w:textAlignment w:val="auto"/>
        <w:outlineLvl w:val="4"/>
        <w:rPr>
          <w:b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b/>
          <w:i w:val="0"/>
          <w:caps w:val="0"/>
          <w:color w:val="000000"/>
          <w:spacing w:val="0"/>
          <w:sz w:val="18"/>
          <w:szCs w:val="18"/>
          <w:shd w:val="clear" w:fill="FFFFFF"/>
        </w:rPr>
        <w:t>③ 增加一行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dashed" w:color="CCCCCC" w:sz="6" w:space="4"/>
          <w:left w:val="dashed" w:color="CCCCCC" w:sz="6" w:space="9"/>
          <w:bottom w:val="dashed" w:color="CCCCCC" w:sz="6" w:space="4"/>
          <w:right w:val="dashed" w:color="CCCCCC" w:sz="6" w:space="9"/>
        </w:pBdr>
        <w:shd w:val="clear" w:fill="FAFC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right="0"/>
        <w:jc w:val="left"/>
        <w:textAlignment w:val="auto"/>
        <w:outlineLvl w:val="9"/>
        <w:rPr>
          <w:rFonts w:hint="default" w:ascii="Lucida Console" w:hAnsi="Lucida Console" w:eastAsia="Lucida Console" w:cs="Lucida Console"/>
          <w:b w:val="0"/>
          <w:i w:val="0"/>
          <w:caps w:val="0"/>
          <w:color w:val="0C3E64"/>
          <w:spacing w:val="0"/>
          <w:sz w:val="18"/>
          <w:szCs w:val="18"/>
          <w:bdr w:val="dashed" w:color="CCCCCC" w:sz="6" w:space="0"/>
          <w:shd w:val="clear" w:fill="FAFCFE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C3E64"/>
          <w:spacing w:val="0"/>
          <w:sz w:val="18"/>
          <w:szCs w:val="18"/>
          <w:bdr w:val="dashed" w:color="CCCCCC" w:sz="6" w:space="0"/>
          <w:shd w:val="clear" w:fill="FAFCFE"/>
        </w:rPr>
        <w:t>SqlDataAdapter myDataAdapter = new SqlDataAdapter("select * from product", sqlCnt);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dashed" w:color="CCCCCC" w:sz="6" w:space="4"/>
          <w:left w:val="dashed" w:color="CCCCCC" w:sz="6" w:space="9"/>
          <w:bottom w:val="dashed" w:color="CCCCCC" w:sz="6" w:space="4"/>
          <w:right w:val="dashed" w:color="CCCCCC" w:sz="6" w:space="9"/>
        </w:pBdr>
        <w:shd w:val="clear" w:fill="FAFC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right="0"/>
        <w:jc w:val="left"/>
        <w:textAlignment w:val="auto"/>
        <w:outlineLvl w:val="9"/>
        <w:rPr>
          <w:rFonts w:hint="default" w:ascii="Lucida Console" w:hAnsi="Lucida Console" w:eastAsia="Lucida Console" w:cs="Lucida Console"/>
          <w:b w:val="0"/>
          <w:i w:val="0"/>
          <w:caps w:val="0"/>
          <w:color w:val="0C3E64"/>
          <w:spacing w:val="0"/>
          <w:sz w:val="18"/>
          <w:szCs w:val="18"/>
          <w:bdr w:val="dashed" w:color="CCCCCC" w:sz="6" w:space="0"/>
          <w:shd w:val="clear" w:fill="FAFCFE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C3E64"/>
          <w:spacing w:val="0"/>
          <w:sz w:val="18"/>
          <w:szCs w:val="18"/>
          <w:bdr w:val="dashed" w:color="CCCCCC" w:sz="6" w:space="0"/>
          <w:shd w:val="clear" w:fill="FAFCFE"/>
        </w:rPr>
        <w:t>DataSet myDataSet = new DataSet();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dashed" w:color="CCCCCC" w:sz="6" w:space="4"/>
          <w:left w:val="dashed" w:color="CCCCCC" w:sz="6" w:space="9"/>
          <w:bottom w:val="dashed" w:color="CCCCCC" w:sz="6" w:space="4"/>
          <w:right w:val="dashed" w:color="CCCCCC" w:sz="6" w:space="9"/>
        </w:pBdr>
        <w:shd w:val="clear" w:fill="FAFC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right="0"/>
        <w:jc w:val="left"/>
        <w:textAlignment w:val="auto"/>
        <w:outlineLvl w:val="9"/>
        <w:rPr>
          <w:rFonts w:hint="default" w:ascii="Lucida Console" w:hAnsi="Lucida Console" w:eastAsia="Lucida Console" w:cs="Lucida Console"/>
          <w:b w:val="0"/>
          <w:i w:val="0"/>
          <w:caps w:val="0"/>
          <w:color w:val="0C3E64"/>
          <w:spacing w:val="0"/>
          <w:sz w:val="18"/>
          <w:szCs w:val="18"/>
          <w:bdr w:val="dashed" w:color="CCCCCC" w:sz="6" w:space="0"/>
          <w:shd w:val="clear" w:fill="FAFCFE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C3E64"/>
          <w:spacing w:val="0"/>
          <w:sz w:val="18"/>
          <w:szCs w:val="18"/>
          <w:bdr w:val="dashed" w:color="CCCCCC" w:sz="6" w:space="0"/>
          <w:shd w:val="clear" w:fill="FAFCFE"/>
        </w:rPr>
        <w:t>myDataAdapter.Fill(myDataSet, "product");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dashed" w:color="CCCCCC" w:sz="6" w:space="4"/>
          <w:left w:val="dashed" w:color="CCCCCC" w:sz="6" w:space="9"/>
          <w:bottom w:val="dashed" w:color="CCCCCC" w:sz="6" w:space="4"/>
          <w:right w:val="dashed" w:color="CCCCCC" w:sz="6" w:space="9"/>
        </w:pBdr>
        <w:shd w:val="clear" w:fill="FAFC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right="0"/>
        <w:jc w:val="left"/>
        <w:textAlignment w:val="auto"/>
        <w:outlineLvl w:val="9"/>
        <w:rPr>
          <w:rFonts w:hint="default" w:ascii="Lucida Console" w:hAnsi="Lucida Console" w:eastAsia="Lucida Console" w:cs="Lucida Console"/>
          <w:b w:val="0"/>
          <w:i w:val="0"/>
          <w:caps w:val="0"/>
          <w:color w:val="0C3E64"/>
          <w:spacing w:val="0"/>
          <w:sz w:val="18"/>
          <w:szCs w:val="18"/>
          <w:bdr w:val="dashed" w:color="CCCCCC" w:sz="6" w:space="0"/>
          <w:shd w:val="clear" w:fill="FAFCFE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C3E64"/>
          <w:spacing w:val="0"/>
          <w:sz w:val="18"/>
          <w:szCs w:val="18"/>
          <w:bdr w:val="dashed" w:color="CCCCCC" w:sz="6" w:space="0"/>
          <w:shd w:val="clear" w:fill="FAFCFE"/>
        </w:rPr>
        <w:t>DataTable myTable = myDataSet.Tables["product"];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dashed" w:color="CCCCCC" w:sz="6" w:space="4"/>
          <w:left w:val="dashed" w:color="CCCCCC" w:sz="6" w:space="9"/>
          <w:bottom w:val="dashed" w:color="CCCCCC" w:sz="6" w:space="4"/>
          <w:right w:val="dashed" w:color="CCCCCC" w:sz="6" w:space="9"/>
        </w:pBdr>
        <w:shd w:val="clear" w:fill="FAFC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right="0"/>
        <w:jc w:val="left"/>
        <w:textAlignment w:val="auto"/>
        <w:outlineLvl w:val="9"/>
        <w:rPr>
          <w:rFonts w:hint="default" w:ascii="Lucida Console" w:hAnsi="Lucida Console" w:eastAsia="Lucida Console" w:cs="Lucida Console"/>
          <w:b w:val="0"/>
          <w:i w:val="0"/>
          <w:caps w:val="0"/>
          <w:color w:val="0C3E64"/>
          <w:spacing w:val="0"/>
          <w:sz w:val="18"/>
          <w:szCs w:val="18"/>
          <w:bdr w:val="dashed" w:color="CCCCCC" w:sz="6" w:space="0"/>
          <w:shd w:val="clear" w:fill="FAFCFE"/>
        </w:rPr>
      </w:pP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dashed" w:color="CCCCCC" w:sz="6" w:space="4"/>
          <w:left w:val="dashed" w:color="CCCCCC" w:sz="6" w:space="9"/>
          <w:bottom w:val="dashed" w:color="CCCCCC" w:sz="6" w:space="4"/>
          <w:right w:val="dashed" w:color="CCCCCC" w:sz="6" w:space="9"/>
        </w:pBdr>
        <w:shd w:val="clear" w:fill="FAFC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right="0"/>
        <w:jc w:val="left"/>
        <w:textAlignment w:val="auto"/>
        <w:outlineLvl w:val="9"/>
        <w:rPr>
          <w:rFonts w:hint="default" w:ascii="Lucida Console" w:hAnsi="Lucida Console" w:eastAsia="Lucida Console" w:cs="Lucida Console"/>
          <w:b w:val="0"/>
          <w:i w:val="0"/>
          <w:caps w:val="0"/>
          <w:color w:val="0C3E64"/>
          <w:spacing w:val="0"/>
          <w:sz w:val="18"/>
          <w:szCs w:val="18"/>
          <w:bdr w:val="dashed" w:color="CCCCCC" w:sz="6" w:space="0"/>
          <w:shd w:val="clear" w:fill="FAFCFE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C3E64"/>
          <w:spacing w:val="0"/>
          <w:sz w:val="18"/>
          <w:szCs w:val="18"/>
          <w:bdr w:val="dashed" w:color="CCCCCC" w:sz="6" w:space="0"/>
          <w:shd w:val="clear" w:fill="FAFCFE"/>
        </w:rPr>
        <w:t>// 添加一行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dashed" w:color="CCCCCC" w:sz="6" w:space="4"/>
          <w:left w:val="dashed" w:color="CCCCCC" w:sz="6" w:space="9"/>
          <w:bottom w:val="dashed" w:color="CCCCCC" w:sz="6" w:space="4"/>
          <w:right w:val="dashed" w:color="CCCCCC" w:sz="6" w:space="9"/>
        </w:pBdr>
        <w:shd w:val="clear" w:fill="FAFC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right="0"/>
        <w:jc w:val="left"/>
        <w:textAlignment w:val="auto"/>
        <w:outlineLvl w:val="9"/>
        <w:rPr>
          <w:rFonts w:hint="default" w:ascii="Lucida Console" w:hAnsi="Lucida Console" w:eastAsia="Lucida Console" w:cs="Lucida Console"/>
          <w:b w:val="0"/>
          <w:i w:val="0"/>
          <w:caps w:val="0"/>
          <w:color w:val="0C3E64"/>
          <w:spacing w:val="0"/>
          <w:sz w:val="18"/>
          <w:szCs w:val="18"/>
          <w:bdr w:val="dashed" w:color="CCCCCC" w:sz="6" w:space="0"/>
          <w:shd w:val="clear" w:fill="FAFCFE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C3E64"/>
          <w:spacing w:val="0"/>
          <w:sz w:val="18"/>
          <w:szCs w:val="18"/>
          <w:bdr w:val="dashed" w:color="CCCCCC" w:sz="6" w:space="0"/>
          <w:shd w:val="clear" w:fill="FAFCFE"/>
        </w:rPr>
        <w:t>DataRow myRow = myTable.NewRow();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dashed" w:color="CCCCCC" w:sz="6" w:space="4"/>
          <w:left w:val="dashed" w:color="CCCCCC" w:sz="6" w:space="9"/>
          <w:bottom w:val="dashed" w:color="CCCCCC" w:sz="6" w:space="4"/>
          <w:right w:val="dashed" w:color="CCCCCC" w:sz="6" w:space="9"/>
        </w:pBdr>
        <w:shd w:val="clear" w:fill="FAFC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right="0"/>
        <w:jc w:val="left"/>
        <w:textAlignment w:val="auto"/>
        <w:outlineLvl w:val="9"/>
        <w:rPr>
          <w:rFonts w:hint="default" w:ascii="Lucida Console" w:hAnsi="Lucida Console" w:eastAsia="Lucida Console" w:cs="Lucida Console"/>
          <w:b w:val="0"/>
          <w:i w:val="0"/>
          <w:caps w:val="0"/>
          <w:color w:val="0C3E64"/>
          <w:spacing w:val="0"/>
          <w:sz w:val="18"/>
          <w:szCs w:val="18"/>
          <w:bdr w:val="dashed" w:color="CCCCCC" w:sz="6" w:space="0"/>
          <w:shd w:val="clear" w:fill="FAFCFE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C3E64"/>
          <w:spacing w:val="0"/>
          <w:sz w:val="18"/>
          <w:szCs w:val="18"/>
          <w:bdr w:val="dashed" w:color="CCCCCC" w:sz="6" w:space="0"/>
          <w:shd w:val="clear" w:fill="FAFCFE"/>
        </w:rPr>
        <w:t>myRow["name"] = "捷安特";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dashed" w:color="CCCCCC" w:sz="6" w:space="4"/>
          <w:left w:val="dashed" w:color="CCCCCC" w:sz="6" w:space="9"/>
          <w:bottom w:val="dashed" w:color="CCCCCC" w:sz="6" w:space="4"/>
          <w:right w:val="dashed" w:color="CCCCCC" w:sz="6" w:space="9"/>
        </w:pBdr>
        <w:shd w:val="clear" w:fill="FAFC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right="0"/>
        <w:jc w:val="left"/>
        <w:textAlignment w:val="auto"/>
        <w:outlineLvl w:val="9"/>
        <w:rPr>
          <w:rFonts w:hint="default" w:ascii="Lucida Console" w:hAnsi="Lucida Console" w:eastAsia="Lucida Console" w:cs="Lucida Console"/>
          <w:b w:val="0"/>
          <w:i w:val="0"/>
          <w:caps w:val="0"/>
          <w:color w:val="0C3E64"/>
          <w:spacing w:val="0"/>
          <w:sz w:val="18"/>
          <w:szCs w:val="18"/>
          <w:bdr w:val="dashed" w:color="CCCCCC" w:sz="6" w:space="0"/>
          <w:shd w:val="clear" w:fill="FAFCFE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C3E64"/>
          <w:spacing w:val="0"/>
          <w:sz w:val="18"/>
          <w:szCs w:val="18"/>
          <w:bdr w:val="dashed" w:color="CCCCCC" w:sz="6" w:space="0"/>
          <w:shd w:val="clear" w:fill="FAFCFE"/>
        </w:rPr>
        <w:t>myRow["price"] = 13.2;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dashed" w:color="CCCCCC" w:sz="6" w:space="4"/>
          <w:left w:val="dashed" w:color="CCCCCC" w:sz="6" w:space="9"/>
          <w:bottom w:val="dashed" w:color="CCCCCC" w:sz="6" w:space="4"/>
          <w:right w:val="dashed" w:color="CCCCCC" w:sz="6" w:space="9"/>
        </w:pBdr>
        <w:shd w:val="clear" w:fill="FAFC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right="0"/>
        <w:jc w:val="left"/>
        <w:textAlignment w:val="auto"/>
        <w:outlineLvl w:val="9"/>
        <w:rPr>
          <w:rFonts w:hint="default" w:ascii="Lucida Console" w:hAnsi="Lucida Console" w:eastAsia="Lucida Console" w:cs="Lucida Console"/>
          <w:b w:val="0"/>
          <w:i w:val="0"/>
          <w:caps w:val="0"/>
          <w:color w:val="0C3E64"/>
          <w:spacing w:val="0"/>
          <w:sz w:val="18"/>
          <w:szCs w:val="18"/>
          <w:bdr w:val="dashed" w:color="CCCCCC" w:sz="6" w:space="0"/>
          <w:shd w:val="clear" w:fill="FAFCFE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C3E64"/>
          <w:spacing w:val="0"/>
          <w:sz w:val="18"/>
          <w:szCs w:val="18"/>
          <w:bdr w:val="dashed" w:color="CCCCCC" w:sz="6" w:space="0"/>
          <w:shd w:val="clear" w:fill="FAFCFE"/>
        </w:rPr>
        <w:t>//myRow["id"] = 100; id若为“自动增长”，此处可以不设置，即便设置也无效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dashed" w:color="CCCCCC" w:sz="6" w:space="4"/>
          <w:left w:val="dashed" w:color="CCCCCC" w:sz="6" w:space="9"/>
          <w:bottom w:val="dashed" w:color="CCCCCC" w:sz="6" w:space="4"/>
          <w:right w:val="dashed" w:color="CCCCCC" w:sz="6" w:space="9"/>
        </w:pBdr>
        <w:shd w:val="clear" w:fill="FAFC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right="0"/>
        <w:jc w:val="left"/>
        <w:textAlignment w:val="auto"/>
        <w:outlineLvl w:val="9"/>
        <w:rPr>
          <w:rFonts w:hint="default" w:ascii="Lucida Console" w:hAnsi="Lucida Console" w:eastAsia="Lucida Console" w:cs="Lucida Console"/>
          <w:b w:val="0"/>
          <w:i w:val="0"/>
          <w:caps w:val="0"/>
          <w:color w:val="0C3E64"/>
          <w:spacing w:val="0"/>
          <w:sz w:val="18"/>
          <w:szCs w:val="18"/>
          <w:bdr w:val="dashed" w:color="CCCCCC" w:sz="6" w:space="0"/>
          <w:shd w:val="clear" w:fill="FAFCFE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C3E64"/>
          <w:spacing w:val="0"/>
          <w:sz w:val="18"/>
          <w:szCs w:val="18"/>
          <w:bdr w:val="dashed" w:color="CCCCCC" w:sz="6" w:space="0"/>
          <w:shd w:val="clear" w:fill="FAFCFE"/>
        </w:rPr>
        <w:t>myTable.Rows.Add(myRow);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dashed" w:color="CCCCCC" w:sz="6" w:space="4"/>
          <w:left w:val="dashed" w:color="CCCCCC" w:sz="6" w:space="9"/>
          <w:bottom w:val="dashed" w:color="CCCCCC" w:sz="6" w:space="4"/>
          <w:right w:val="dashed" w:color="CCCCCC" w:sz="6" w:space="9"/>
        </w:pBdr>
        <w:shd w:val="clear" w:fill="FAFC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right="0"/>
        <w:jc w:val="left"/>
        <w:textAlignment w:val="auto"/>
        <w:outlineLvl w:val="9"/>
        <w:rPr>
          <w:rFonts w:hint="default" w:ascii="Lucida Console" w:hAnsi="Lucida Console" w:eastAsia="Lucida Console" w:cs="Lucida Console"/>
          <w:b w:val="0"/>
          <w:i w:val="0"/>
          <w:caps w:val="0"/>
          <w:color w:val="0C3E64"/>
          <w:spacing w:val="0"/>
          <w:sz w:val="18"/>
          <w:szCs w:val="18"/>
          <w:bdr w:val="dashed" w:color="CCCCCC" w:sz="6" w:space="0"/>
          <w:shd w:val="clear" w:fill="FAFCFE"/>
        </w:rPr>
      </w:pP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dashed" w:color="CCCCCC" w:sz="6" w:space="4"/>
          <w:left w:val="dashed" w:color="CCCCCC" w:sz="6" w:space="9"/>
          <w:bottom w:val="dashed" w:color="CCCCCC" w:sz="6" w:space="4"/>
          <w:right w:val="dashed" w:color="CCCCCC" w:sz="6" w:space="9"/>
        </w:pBdr>
        <w:shd w:val="clear" w:fill="FAFC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right="0"/>
        <w:jc w:val="left"/>
        <w:textAlignment w:val="auto"/>
        <w:outlineLvl w:val="9"/>
        <w:rPr>
          <w:rFonts w:hint="default" w:ascii="Lucida Console" w:hAnsi="Lucida Console" w:eastAsia="Lucida Console" w:cs="Lucida Console"/>
          <w:b w:val="0"/>
          <w:i w:val="0"/>
          <w:caps w:val="0"/>
          <w:color w:val="0C3E64"/>
          <w:spacing w:val="0"/>
          <w:sz w:val="18"/>
          <w:szCs w:val="18"/>
          <w:bdr w:val="dashed" w:color="CCCCCC" w:sz="6" w:space="0"/>
          <w:shd w:val="clear" w:fill="FAFCFE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C3E64"/>
          <w:spacing w:val="0"/>
          <w:sz w:val="18"/>
          <w:szCs w:val="18"/>
          <w:bdr w:val="dashed" w:color="CCCCCC" w:sz="6" w:space="0"/>
          <w:shd w:val="clear" w:fill="FAFCFE"/>
        </w:rPr>
        <w:t>// 将DataSet的修改提交至“数据库”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dashed" w:color="CCCCCC" w:sz="6" w:space="4"/>
          <w:left w:val="dashed" w:color="CCCCCC" w:sz="6" w:space="9"/>
          <w:bottom w:val="dashed" w:color="CCCCCC" w:sz="6" w:space="4"/>
          <w:right w:val="dashed" w:color="CCCCCC" w:sz="6" w:space="9"/>
        </w:pBdr>
        <w:shd w:val="clear" w:fill="FAFC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right="0"/>
        <w:jc w:val="left"/>
        <w:textAlignment w:val="auto"/>
        <w:outlineLvl w:val="9"/>
        <w:rPr>
          <w:rFonts w:hint="default" w:ascii="Lucida Console" w:hAnsi="Lucida Console" w:eastAsia="Lucida Console" w:cs="Lucida Console"/>
          <w:b w:val="0"/>
          <w:i w:val="0"/>
          <w:caps w:val="0"/>
          <w:color w:val="0C3E64"/>
          <w:spacing w:val="0"/>
          <w:sz w:val="18"/>
          <w:szCs w:val="18"/>
          <w:bdr w:val="dashed" w:color="CCCCCC" w:sz="6" w:space="0"/>
          <w:shd w:val="clear" w:fill="FAFCFE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C3E64"/>
          <w:spacing w:val="0"/>
          <w:sz w:val="18"/>
          <w:szCs w:val="18"/>
          <w:bdr w:val="dashed" w:color="CCCCCC" w:sz="6" w:space="0"/>
          <w:shd w:val="clear" w:fill="FAFCFE"/>
        </w:rPr>
        <w:t>SqlCommandBuilder mySqlCommandBuilder = new SqlCommandBuilder(myDataAdapter);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dashed" w:color="CCCCCC" w:sz="6" w:space="4"/>
          <w:left w:val="dashed" w:color="CCCCCC" w:sz="6" w:space="9"/>
          <w:bottom w:val="dashed" w:color="CCCCCC" w:sz="6" w:space="4"/>
          <w:right w:val="dashed" w:color="CCCCCC" w:sz="6" w:space="9"/>
        </w:pBdr>
        <w:shd w:val="clear" w:fill="FAFC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right="0"/>
        <w:jc w:val="left"/>
        <w:textAlignment w:val="auto"/>
        <w:outlineLvl w:val="9"/>
        <w:rPr>
          <w:rFonts w:hint="default" w:ascii="Lucida Console" w:hAnsi="Lucida Console" w:eastAsia="Lucida Console" w:cs="Lucida Console"/>
          <w:b w:val="0"/>
          <w:i w:val="0"/>
          <w:caps w:val="0"/>
          <w:color w:val="0C3E64"/>
          <w:spacing w:val="0"/>
          <w:sz w:val="18"/>
          <w:szCs w:val="18"/>
          <w:bdr w:val="dashed" w:color="CCCCCC" w:sz="6" w:space="0"/>
          <w:shd w:val="clear" w:fill="FAFCFE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C3E64"/>
          <w:spacing w:val="0"/>
          <w:sz w:val="18"/>
          <w:szCs w:val="18"/>
          <w:bdr w:val="dashed" w:color="CCCCCC" w:sz="6" w:space="0"/>
          <w:shd w:val="clear" w:fill="FAFCFE"/>
        </w:rPr>
        <w:t>myDataAdapter.Update(myDataSet, "product");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374" w:right="0"/>
        <w:jc w:val="left"/>
        <w:textAlignment w:val="auto"/>
        <w:outlineLvl w:val="4"/>
        <w:rPr>
          <w:b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b/>
          <w:i w:val="0"/>
          <w:caps w:val="0"/>
          <w:color w:val="000000"/>
          <w:spacing w:val="0"/>
          <w:sz w:val="18"/>
          <w:szCs w:val="18"/>
          <w:shd w:val="clear" w:fill="FFFFFF"/>
        </w:rPr>
        <w:t>④ 删除一行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dashed" w:color="CCCCCC" w:sz="6" w:space="4"/>
          <w:left w:val="dashed" w:color="CCCCCC" w:sz="6" w:space="9"/>
          <w:bottom w:val="dashed" w:color="CCCCCC" w:sz="6" w:space="4"/>
          <w:right w:val="dashed" w:color="CCCCCC" w:sz="6" w:space="9"/>
        </w:pBdr>
        <w:shd w:val="clear" w:fill="FAFC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right="0"/>
        <w:jc w:val="left"/>
        <w:textAlignment w:val="auto"/>
        <w:outlineLvl w:val="9"/>
        <w:rPr>
          <w:rFonts w:hint="default" w:ascii="Lucida Console" w:hAnsi="Lucida Console" w:eastAsia="Lucida Console" w:cs="Lucida Console"/>
          <w:b w:val="0"/>
          <w:i w:val="0"/>
          <w:caps w:val="0"/>
          <w:color w:val="0C3E64"/>
          <w:spacing w:val="0"/>
          <w:sz w:val="18"/>
          <w:szCs w:val="18"/>
          <w:bdr w:val="dashed" w:color="CCCCCC" w:sz="6" w:space="0"/>
          <w:shd w:val="clear" w:fill="FAFCFE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C3E64"/>
          <w:spacing w:val="0"/>
          <w:sz w:val="18"/>
          <w:szCs w:val="18"/>
          <w:bdr w:val="dashed" w:color="CCCCCC" w:sz="6" w:space="0"/>
          <w:shd w:val="clear" w:fill="FAFCFE"/>
        </w:rPr>
        <w:t>SqlDataAdapter myDataAdapter = new SqlDataAdapter("select * from product", sqlCnt);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dashed" w:color="CCCCCC" w:sz="6" w:space="4"/>
          <w:left w:val="dashed" w:color="CCCCCC" w:sz="6" w:space="9"/>
          <w:bottom w:val="dashed" w:color="CCCCCC" w:sz="6" w:space="4"/>
          <w:right w:val="dashed" w:color="CCCCCC" w:sz="6" w:space="9"/>
        </w:pBdr>
        <w:shd w:val="clear" w:fill="FAFC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right="0"/>
        <w:jc w:val="left"/>
        <w:textAlignment w:val="auto"/>
        <w:outlineLvl w:val="9"/>
        <w:rPr>
          <w:rFonts w:hint="default" w:ascii="Lucida Console" w:hAnsi="Lucida Console" w:eastAsia="Lucida Console" w:cs="Lucida Console"/>
          <w:b w:val="0"/>
          <w:i w:val="0"/>
          <w:caps w:val="0"/>
          <w:color w:val="0C3E64"/>
          <w:spacing w:val="0"/>
          <w:sz w:val="18"/>
          <w:szCs w:val="18"/>
          <w:bdr w:val="dashed" w:color="CCCCCC" w:sz="6" w:space="0"/>
          <w:shd w:val="clear" w:fill="FAFCFE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C3E64"/>
          <w:spacing w:val="0"/>
          <w:sz w:val="18"/>
          <w:szCs w:val="18"/>
          <w:bdr w:val="dashed" w:color="CCCCCC" w:sz="6" w:space="0"/>
          <w:shd w:val="clear" w:fill="FAFCFE"/>
        </w:rPr>
        <w:t>DataSet myDataSet = new DataSet();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dashed" w:color="CCCCCC" w:sz="6" w:space="4"/>
          <w:left w:val="dashed" w:color="CCCCCC" w:sz="6" w:space="9"/>
          <w:bottom w:val="dashed" w:color="CCCCCC" w:sz="6" w:space="4"/>
          <w:right w:val="dashed" w:color="CCCCCC" w:sz="6" w:space="9"/>
        </w:pBdr>
        <w:shd w:val="clear" w:fill="FAFC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right="0"/>
        <w:jc w:val="left"/>
        <w:textAlignment w:val="auto"/>
        <w:outlineLvl w:val="9"/>
        <w:rPr>
          <w:rFonts w:hint="default" w:ascii="Lucida Console" w:hAnsi="Lucida Console" w:eastAsia="Lucida Console" w:cs="Lucida Console"/>
          <w:b w:val="0"/>
          <w:i w:val="0"/>
          <w:caps w:val="0"/>
          <w:color w:val="0C3E64"/>
          <w:spacing w:val="0"/>
          <w:sz w:val="18"/>
          <w:szCs w:val="18"/>
          <w:bdr w:val="dashed" w:color="CCCCCC" w:sz="6" w:space="0"/>
          <w:shd w:val="clear" w:fill="FAFCFE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C3E64"/>
          <w:spacing w:val="0"/>
          <w:sz w:val="18"/>
          <w:szCs w:val="18"/>
          <w:bdr w:val="dashed" w:color="CCCCCC" w:sz="6" w:space="0"/>
          <w:shd w:val="clear" w:fill="FAFCFE"/>
        </w:rPr>
        <w:t>myDataAdapter.Fill(myDataSet, "product");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dashed" w:color="CCCCCC" w:sz="6" w:space="4"/>
          <w:left w:val="dashed" w:color="CCCCCC" w:sz="6" w:space="9"/>
          <w:bottom w:val="dashed" w:color="CCCCCC" w:sz="6" w:space="4"/>
          <w:right w:val="dashed" w:color="CCCCCC" w:sz="6" w:space="9"/>
        </w:pBdr>
        <w:shd w:val="clear" w:fill="FAFC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right="0"/>
        <w:jc w:val="left"/>
        <w:textAlignment w:val="auto"/>
        <w:outlineLvl w:val="9"/>
        <w:rPr>
          <w:rFonts w:hint="default" w:ascii="Lucida Console" w:hAnsi="Lucida Console" w:eastAsia="Lucida Console" w:cs="Lucida Console"/>
          <w:b w:val="0"/>
          <w:i w:val="0"/>
          <w:caps w:val="0"/>
          <w:color w:val="0C3E64"/>
          <w:spacing w:val="0"/>
          <w:sz w:val="18"/>
          <w:szCs w:val="18"/>
          <w:bdr w:val="dashed" w:color="CCCCCC" w:sz="6" w:space="0"/>
          <w:shd w:val="clear" w:fill="FAFCFE"/>
        </w:rPr>
      </w:pP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dashed" w:color="CCCCCC" w:sz="6" w:space="4"/>
          <w:left w:val="dashed" w:color="CCCCCC" w:sz="6" w:space="9"/>
          <w:bottom w:val="dashed" w:color="CCCCCC" w:sz="6" w:space="4"/>
          <w:right w:val="dashed" w:color="CCCCCC" w:sz="6" w:space="9"/>
        </w:pBdr>
        <w:shd w:val="clear" w:fill="FAFC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right="0"/>
        <w:jc w:val="left"/>
        <w:textAlignment w:val="auto"/>
        <w:outlineLvl w:val="9"/>
        <w:rPr>
          <w:rFonts w:hint="default" w:ascii="Lucida Console" w:hAnsi="Lucida Console" w:eastAsia="Lucida Console" w:cs="Lucida Console"/>
          <w:b w:val="0"/>
          <w:i w:val="0"/>
          <w:caps w:val="0"/>
          <w:color w:val="0C3E64"/>
          <w:spacing w:val="0"/>
          <w:sz w:val="18"/>
          <w:szCs w:val="18"/>
          <w:bdr w:val="dashed" w:color="CCCCCC" w:sz="6" w:space="0"/>
          <w:shd w:val="clear" w:fill="FAFCFE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C3E64"/>
          <w:spacing w:val="0"/>
          <w:sz w:val="18"/>
          <w:szCs w:val="18"/>
          <w:bdr w:val="dashed" w:color="CCCCCC" w:sz="6" w:space="0"/>
          <w:shd w:val="clear" w:fill="FAFCFE"/>
        </w:rPr>
        <w:t>// 删除第一行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dashed" w:color="CCCCCC" w:sz="6" w:space="4"/>
          <w:left w:val="dashed" w:color="CCCCCC" w:sz="6" w:space="9"/>
          <w:bottom w:val="dashed" w:color="CCCCCC" w:sz="6" w:space="4"/>
          <w:right w:val="dashed" w:color="CCCCCC" w:sz="6" w:space="9"/>
        </w:pBdr>
        <w:shd w:val="clear" w:fill="FAFC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right="0"/>
        <w:jc w:val="left"/>
        <w:textAlignment w:val="auto"/>
        <w:outlineLvl w:val="9"/>
        <w:rPr>
          <w:rFonts w:hint="default" w:ascii="Lucida Console" w:hAnsi="Lucida Console" w:eastAsia="Lucida Console" w:cs="Lucida Console"/>
          <w:b w:val="0"/>
          <w:i w:val="0"/>
          <w:caps w:val="0"/>
          <w:color w:val="0C3E64"/>
          <w:spacing w:val="0"/>
          <w:sz w:val="18"/>
          <w:szCs w:val="18"/>
          <w:bdr w:val="dashed" w:color="CCCCCC" w:sz="6" w:space="0"/>
          <w:shd w:val="clear" w:fill="FAFCFE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C3E64"/>
          <w:spacing w:val="0"/>
          <w:sz w:val="18"/>
          <w:szCs w:val="18"/>
          <w:bdr w:val="dashed" w:color="CCCCCC" w:sz="6" w:space="0"/>
          <w:shd w:val="clear" w:fill="FAFCFE"/>
        </w:rPr>
        <w:t>DataTable myTable = myDataSet.Tables["product"];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dashed" w:color="CCCCCC" w:sz="6" w:space="4"/>
          <w:left w:val="dashed" w:color="CCCCCC" w:sz="6" w:space="9"/>
          <w:bottom w:val="dashed" w:color="CCCCCC" w:sz="6" w:space="4"/>
          <w:right w:val="dashed" w:color="CCCCCC" w:sz="6" w:space="9"/>
        </w:pBdr>
        <w:shd w:val="clear" w:fill="FAFC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right="0"/>
        <w:jc w:val="left"/>
        <w:textAlignment w:val="auto"/>
        <w:outlineLvl w:val="9"/>
        <w:rPr>
          <w:rFonts w:hint="default" w:ascii="Lucida Console" w:hAnsi="Lucida Console" w:eastAsia="Lucida Console" w:cs="Lucida Console"/>
          <w:b w:val="0"/>
          <w:i w:val="0"/>
          <w:caps w:val="0"/>
          <w:color w:val="0C3E64"/>
          <w:spacing w:val="0"/>
          <w:sz w:val="18"/>
          <w:szCs w:val="18"/>
          <w:bdr w:val="dashed" w:color="CCCCCC" w:sz="6" w:space="0"/>
          <w:shd w:val="clear" w:fill="FAFCFE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C3E64"/>
          <w:spacing w:val="0"/>
          <w:sz w:val="18"/>
          <w:szCs w:val="18"/>
          <w:bdr w:val="dashed" w:color="CCCCCC" w:sz="6" w:space="0"/>
          <w:shd w:val="clear" w:fill="FAFCFE"/>
        </w:rPr>
        <w:t>myTable.Rows[0].Delete();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dashed" w:color="CCCCCC" w:sz="6" w:space="4"/>
          <w:left w:val="dashed" w:color="CCCCCC" w:sz="6" w:space="9"/>
          <w:bottom w:val="dashed" w:color="CCCCCC" w:sz="6" w:space="4"/>
          <w:right w:val="dashed" w:color="CCCCCC" w:sz="6" w:space="9"/>
        </w:pBdr>
        <w:shd w:val="clear" w:fill="FAFC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right="0"/>
        <w:jc w:val="left"/>
        <w:textAlignment w:val="auto"/>
        <w:outlineLvl w:val="9"/>
        <w:rPr>
          <w:rFonts w:hint="default" w:ascii="Lucida Console" w:hAnsi="Lucida Console" w:eastAsia="Lucida Console" w:cs="Lucida Console"/>
          <w:b w:val="0"/>
          <w:i w:val="0"/>
          <w:caps w:val="0"/>
          <w:color w:val="0C3E64"/>
          <w:spacing w:val="0"/>
          <w:sz w:val="18"/>
          <w:szCs w:val="18"/>
          <w:bdr w:val="dashed" w:color="CCCCCC" w:sz="6" w:space="0"/>
          <w:shd w:val="clear" w:fill="FAFCFE"/>
        </w:rPr>
      </w:pP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dashed" w:color="CCCCCC" w:sz="6" w:space="4"/>
          <w:left w:val="dashed" w:color="CCCCCC" w:sz="6" w:space="9"/>
          <w:bottom w:val="dashed" w:color="CCCCCC" w:sz="6" w:space="4"/>
          <w:right w:val="dashed" w:color="CCCCCC" w:sz="6" w:space="9"/>
        </w:pBdr>
        <w:shd w:val="clear" w:fill="FAFC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right="0"/>
        <w:jc w:val="left"/>
        <w:textAlignment w:val="auto"/>
        <w:outlineLvl w:val="9"/>
        <w:rPr>
          <w:rFonts w:hint="default" w:ascii="Lucida Console" w:hAnsi="Lucida Console" w:eastAsia="Lucida Console" w:cs="Lucida Console"/>
          <w:b w:val="0"/>
          <w:i w:val="0"/>
          <w:caps w:val="0"/>
          <w:color w:val="0C3E64"/>
          <w:spacing w:val="0"/>
          <w:sz w:val="18"/>
          <w:szCs w:val="18"/>
          <w:bdr w:val="dashed" w:color="CCCCCC" w:sz="6" w:space="0"/>
          <w:shd w:val="clear" w:fill="FAFCFE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C3E64"/>
          <w:spacing w:val="0"/>
          <w:sz w:val="18"/>
          <w:szCs w:val="18"/>
          <w:bdr w:val="dashed" w:color="CCCCCC" w:sz="6" w:space="0"/>
          <w:shd w:val="clear" w:fill="FAFCFE"/>
        </w:rPr>
        <w:t>SqlCommandBuilder mySqlCommandBuilder = new SqlCommandBuilder(myDataAdapter);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dashed" w:color="CCCCCC" w:sz="6" w:space="4"/>
          <w:left w:val="dashed" w:color="CCCCCC" w:sz="6" w:space="9"/>
          <w:bottom w:val="dashed" w:color="CCCCCC" w:sz="6" w:space="4"/>
          <w:right w:val="dashed" w:color="CCCCCC" w:sz="6" w:space="9"/>
        </w:pBdr>
        <w:shd w:val="clear" w:fill="FAFC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right="0"/>
        <w:jc w:val="left"/>
        <w:textAlignment w:val="auto"/>
        <w:outlineLvl w:val="9"/>
        <w:rPr>
          <w:rFonts w:hint="default" w:ascii="Lucida Console" w:hAnsi="Lucida Console" w:eastAsia="Lucida Console" w:cs="Lucida Console"/>
          <w:b w:val="0"/>
          <w:i w:val="0"/>
          <w:caps w:val="0"/>
          <w:color w:val="0C3E64"/>
          <w:spacing w:val="0"/>
          <w:sz w:val="18"/>
          <w:szCs w:val="18"/>
          <w:bdr w:val="dashed" w:color="CCCCCC" w:sz="6" w:space="0"/>
          <w:shd w:val="clear" w:fill="FAFCFE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C3E64"/>
          <w:spacing w:val="0"/>
          <w:sz w:val="18"/>
          <w:szCs w:val="18"/>
          <w:bdr w:val="dashed" w:color="CCCCCC" w:sz="6" w:space="0"/>
          <w:shd w:val="clear" w:fill="FAFCFE"/>
        </w:rPr>
        <w:t>myDataAdapter.Update(myDataSet, "product");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374" w:right="0"/>
        <w:jc w:val="left"/>
        <w:textAlignment w:val="auto"/>
        <w:outlineLvl w:val="4"/>
        <w:rPr>
          <w:b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b/>
          <w:i w:val="0"/>
          <w:caps w:val="0"/>
          <w:color w:val="000000"/>
          <w:spacing w:val="0"/>
          <w:sz w:val="18"/>
          <w:szCs w:val="18"/>
          <w:shd w:val="clear" w:fill="FFFFFF"/>
        </w:rPr>
        <w:t>属性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363" w:right="0" w:hanging="363"/>
        <w:textAlignment w:val="auto"/>
        <w:outlineLvl w:val="9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15"/>
          <w:szCs w:val="15"/>
          <w:shd w:val="clear" w:fill="FFFFFF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15"/>
          <w:szCs w:val="15"/>
          <w:shd w:val="clear" w:fill="FFFFFF"/>
        </w:rPr>
        <w:t>Tables：获取包含在DataSet中的表的集合。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363" w:right="0" w:hanging="363"/>
        <w:textAlignment w:val="auto"/>
        <w:outlineLvl w:val="9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15"/>
          <w:szCs w:val="15"/>
          <w:shd w:val="clear" w:fill="FFFFFF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15"/>
          <w:szCs w:val="15"/>
          <w:shd w:val="clear" w:fill="FFFFFF"/>
        </w:rPr>
        <w:t>Relations：获取用于将表链接起来并允许从父表浏览到子表的关系的集合。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363" w:right="0" w:hanging="363"/>
        <w:textAlignment w:val="auto"/>
        <w:outlineLvl w:val="9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15"/>
          <w:szCs w:val="15"/>
          <w:shd w:val="clear" w:fill="FFFFFF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15"/>
          <w:szCs w:val="15"/>
          <w:shd w:val="clear" w:fill="FFFFFF"/>
        </w:rPr>
        <w:t>HasEroors：表明是否已经初始化DataSet对象的值。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374" w:right="0"/>
        <w:jc w:val="left"/>
        <w:textAlignment w:val="auto"/>
        <w:outlineLvl w:val="4"/>
        <w:rPr>
          <w:b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b/>
          <w:i w:val="0"/>
          <w:caps w:val="0"/>
          <w:color w:val="000000"/>
          <w:spacing w:val="0"/>
          <w:sz w:val="18"/>
          <w:szCs w:val="18"/>
          <w:shd w:val="clear" w:fill="FFFFFF"/>
        </w:rPr>
        <w:t>方法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363" w:right="0" w:hanging="363"/>
        <w:textAlignment w:val="auto"/>
        <w:outlineLvl w:val="9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15"/>
          <w:szCs w:val="15"/>
          <w:shd w:val="clear" w:fill="FFFFFF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15"/>
          <w:szCs w:val="15"/>
          <w:shd w:val="clear" w:fill="FFFFFF"/>
        </w:rPr>
        <w:t>Clear清除DataSet对象中所有表的所有数据。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363" w:right="0" w:hanging="363"/>
        <w:textAlignment w:val="auto"/>
        <w:outlineLvl w:val="9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15"/>
          <w:szCs w:val="15"/>
          <w:shd w:val="clear" w:fill="FFFFFF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15"/>
          <w:szCs w:val="15"/>
          <w:shd w:val="clear" w:fill="FFFFFF"/>
        </w:rPr>
        <w:t>Clone复制DataSet对象的结构到另外一个DataSet对象中，复制内容包括所有的结构、关系和约束，但不包含任何数据。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363" w:right="0" w:hanging="363"/>
        <w:textAlignment w:val="auto"/>
        <w:outlineLvl w:val="9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15"/>
          <w:szCs w:val="15"/>
          <w:shd w:val="clear" w:fill="FFFFFF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15"/>
          <w:szCs w:val="15"/>
          <w:shd w:val="clear" w:fill="FFFFFF"/>
        </w:rPr>
        <w:t>Copy复制DataSet对象的数据和结构到另外一个DataSet对象中。两个DataSet对象完全一样。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363" w:right="0" w:hanging="363"/>
        <w:textAlignment w:val="auto"/>
        <w:outlineLvl w:val="9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15"/>
          <w:szCs w:val="15"/>
          <w:shd w:val="clear" w:fill="FFFFFF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15"/>
          <w:szCs w:val="15"/>
          <w:shd w:val="clear" w:fill="FFFFFF"/>
        </w:rPr>
        <w:t>CreateDataReader为每个DataTable对象返回带有一个结果集的DataTableReader，顺序与Tables集合中表的显示顺序相同。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363" w:right="0" w:hanging="363"/>
        <w:textAlignment w:val="auto"/>
        <w:outlineLvl w:val="9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15"/>
          <w:szCs w:val="15"/>
          <w:shd w:val="clear" w:fill="FFFFFF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15"/>
          <w:szCs w:val="15"/>
          <w:shd w:val="clear" w:fill="FFFFFF"/>
        </w:rPr>
        <w:t>Dispose释放DataSet对象占用的资源。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363" w:right="0" w:hanging="363"/>
        <w:textAlignment w:val="auto"/>
        <w:outlineLvl w:val="9"/>
        <w:rPr>
          <w:b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15"/>
          <w:szCs w:val="15"/>
          <w:shd w:val="clear" w:fill="FFFFFF"/>
        </w:rPr>
        <w:t>Reset将DataSet对象初始化。</w:t>
      </w:r>
      <w:bookmarkStart w:id="5" w:name="m6"/>
      <w:r>
        <w:rPr>
          <w:rFonts w:hint="default"/>
          <w:b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fldChar w:fldCharType="begin"/>
      </w:r>
      <w:r>
        <w:rPr>
          <w:rFonts w:hint="default"/>
          <w:b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instrText xml:space="preserve"> HYPERLINK "http://www.cnblogs.com/rainman/archive/2012/03/13/2393975.html" </w:instrText>
      </w:r>
      <w:r>
        <w:rPr>
          <w:rFonts w:hint="default"/>
          <w:b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fldChar w:fldCharType="separate"/>
      </w:r>
      <w:bookmarkEnd w:id="5"/>
      <w:r>
        <w:rPr>
          <w:rFonts w:hint="default"/>
          <w:b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fldChar w:fldCharType="end"/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dotted" w:color="BBBBBB" w:sz="6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/>
        <w:jc w:val="left"/>
        <w:textAlignment w:val="auto"/>
        <w:outlineLvl w:val="2"/>
        <w:rPr>
          <w:b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b/>
          <w:i w:val="0"/>
          <w:caps w:val="0"/>
          <w:color w:val="000000"/>
          <w:spacing w:val="0"/>
          <w:sz w:val="21"/>
          <w:szCs w:val="21"/>
          <w:shd w:val="clear" w:fill="FFFFFF"/>
        </w:rPr>
        <w:t>7、释放资源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3" w:lineRule="atLeast"/>
        <w:ind w:left="0" w:right="0" w:firstLine="420"/>
        <w:jc w:val="left"/>
        <w:textAlignment w:val="auto"/>
        <w:outlineLvl w:val="9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15"/>
          <w:szCs w:val="15"/>
          <w:shd w:val="clear" w:fill="FFFFFF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15"/>
          <w:szCs w:val="15"/>
          <w:shd w:val="clear" w:fill="FFFFFF"/>
        </w:rPr>
        <w:t>资源使用完毕后应及时关闭连接和释放，具体方法如下：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dashed" w:color="CCCCCC" w:sz="6" w:space="4"/>
          <w:left w:val="dashed" w:color="CCCCCC" w:sz="6" w:space="9"/>
          <w:bottom w:val="dashed" w:color="CCCCCC" w:sz="6" w:space="4"/>
          <w:right w:val="dashed" w:color="CCCCCC" w:sz="6" w:space="9"/>
        </w:pBdr>
        <w:shd w:val="clear" w:fill="FAFC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right="0"/>
        <w:jc w:val="left"/>
        <w:textAlignment w:val="auto"/>
        <w:outlineLvl w:val="9"/>
        <w:rPr>
          <w:rFonts w:hint="default" w:ascii="Lucida Console" w:hAnsi="Lucida Console" w:eastAsia="Lucida Console" w:cs="Lucida Console"/>
          <w:b w:val="0"/>
          <w:i w:val="0"/>
          <w:caps w:val="0"/>
          <w:color w:val="0C3E64"/>
          <w:spacing w:val="0"/>
          <w:sz w:val="18"/>
          <w:szCs w:val="18"/>
          <w:bdr w:val="dashed" w:color="CCCCCC" w:sz="6" w:space="0"/>
          <w:shd w:val="clear" w:fill="FAFCFE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C3E64"/>
          <w:spacing w:val="0"/>
          <w:sz w:val="18"/>
          <w:szCs w:val="18"/>
          <w:bdr w:val="dashed" w:color="CCCCCC" w:sz="6" w:space="0"/>
          <w:shd w:val="clear" w:fill="FAFCFE"/>
        </w:rPr>
        <w:t>myDataSet.Dispose();        // 释放DataSet对象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dashed" w:color="CCCCCC" w:sz="6" w:space="4"/>
          <w:left w:val="dashed" w:color="CCCCCC" w:sz="6" w:space="9"/>
          <w:bottom w:val="dashed" w:color="CCCCCC" w:sz="6" w:space="4"/>
          <w:right w:val="dashed" w:color="CCCCCC" w:sz="6" w:space="9"/>
        </w:pBdr>
        <w:shd w:val="clear" w:fill="FAFC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right="0"/>
        <w:jc w:val="left"/>
        <w:textAlignment w:val="auto"/>
        <w:outlineLvl w:val="9"/>
        <w:rPr>
          <w:rFonts w:hint="default" w:ascii="Lucida Console" w:hAnsi="Lucida Console" w:eastAsia="Lucida Console" w:cs="Lucida Console"/>
          <w:b w:val="0"/>
          <w:i w:val="0"/>
          <w:caps w:val="0"/>
          <w:color w:val="0C3E64"/>
          <w:spacing w:val="0"/>
          <w:sz w:val="18"/>
          <w:szCs w:val="18"/>
          <w:bdr w:val="dashed" w:color="CCCCCC" w:sz="6" w:space="0"/>
          <w:shd w:val="clear" w:fill="FAFCFE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C3E64"/>
          <w:spacing w:val="0"/>
          <w:sz w:val="18"/>
          <w:szCs w:val="18"/>
          <w:bdr w:val="dashed" w:color="CCCCCC" w:sz="6" w:space="0"/>
          <w:shd w:val="clear" w:fill="FAFCFE"/>
        </w:rPr>
        <w:t>myDataAdapter.Dispose();    // 释放SqlDataAdapter对象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dashed" w:color="CCCCCC" w:sz="6" w:space="4"/>
          <w:left w:val="dashed" w:color="CCCCCC" w:sz="6" w:space="9"/>
          <w:bottom w:val="dashed" w:color="CCCCCC" w:sz="6" w:space="4"/>
          <w:right w:val="dashed" w:color="CCCCCC" w:sz="6" w:space="9"/>
        </w:pBdr>
        <w:shd w:val="clear" w:fill="FAFC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right="0"/>
        <w:jc w:val="left"/>
        <w:textAlignment w:val="auto"/>
        <w:outlineLvl w:val="9"/>
        <w:rPr>
          <w:rFonts w:hint="default" w:ascii="Lucida Console" w:hAnsi="Lucida Console" w:eastAsia="Lucida Console" w:cs="Lucida Console"/>
          <w:b w:val="0"/>
          <w:i w:val="0"/>
          <w:caps w:val="0"/>
          <w:color w:val="0C3E64"/>
          <w:spacing w:val="0"/>
          <w:sz w:val="18"/>
          <w:szCs w:val="18"/>
          <w:bdr w:val="dashed" w:color="CCCCCC" w:sz="6" w:space="0"/>
          <w:shd w:val="clear" w:fill="FAFCFE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C3E64"/>
          <w:spacing w:val="0"/>
          <w:sz w:val="18"/>
          <w:szCs w:val="18"/>
          <w:bdr w:val="dashed" w:color="CCCCCC" w:sz="6" w:space="0"/>
          <w:shd w:val="clear" w:fill="FAFCFE"/>
        </w:rPr>
        <w:t>myDataReader.Dispose();     // 释放SqlDataReader对象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dashed" w:color="CCCCCC" w:sz="6" w:space="4"/>
          <w:left w:val="dashed" w:color="CCCCCC" w:sz="6" w:space="9"/>
          <w:bottom w:val="dashed" w:color="CCCCCC" w:sz="6" w:space="4"/>
          <w:right w:val="dashed" w:color="CCCCCC" w:sz="6" w:space="9"/>
        </w:pBdr>
        <w:shd w:val="clear" w:fill="FAFC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right="0"/>
        <w:jc w:val="left"/>
        <w:textAlignment w:val="auto"/>
        <w:outlineLvl w:val="9"/>
        <w:rPr>
          <w:rFonts w:hint="default" w:ascii="Lucida Console" w:hAnsi="Lucida Console" w:eastAsia="Lucida Console" w:cs="Lucida Console"/>
          <w:b w:val="0"/>
          <w:i w:val="0"/>
          <w:caps w:val="0"/>
          <w:color w:val="0C3E64"/>
          <w:spacing w:val="0"/>
          <w:sz w:val="18"/>
          <w:szCs w:val="18"/>
          <w:bdr w:val="dashed" w:color="CCCCCC" w:sz="6" w:space="0"/>
          <w:shd w:val="clear" w:fill="FAFCFE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C3E64"/>
          <w:spacing w:val="0"/>
          <w:sz w:val="18"/>
          <w:szCs w:val="18"/>
          <w:bdr w:val="dashed" w:color="CCCCCC" w:sz="6" w:space="0"/>
          <w:shd w:val="clear" w:fill="FAFCFE"/>
        </w:rPr>
        <w:t>sqlCnt.Close();             // 关闭数据库连接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dashed" w:color="CCCCCC" w:sz="6" w:space="4"/>
          <w:left w:val="dashed" w:color="CCCCCC" w:sz="6" w:space="9"/>
          <w:bottom w:val="dashed" w:color="CCCCCC" w:sz="6" w:space="4"/>
          <w:right w:val="dashed" w:color="CCCCCC" w:sz="6" w:space="9"/>
        </w:pBdr>
        <w:shd w:val="clear" w:fill="FAFC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right="0"/>
        <w:jc w:val="left"/>
        <w:textAlignment w:val="auto"/>
        <w:outlineLvl w:val="9"/>
        <w:rPr>
          <w:rFonts w:hint="default" w:ascii="Lucida Console" w:hAnsi="Lucida Console" w:eastAsia="Lucida Console" w:cs="Lucida Console"/>
          <w:b w:val="0"/>
          <w:i w:val="0"/>
          <w:caps w:val="0"/>
          <w:color w:val="0C3E64"/>
          <w:spacing w:val="0"/>
          <w:sz w:val="18"/>
          <w:szCs w:val="18"/>
          <w:bdr w:val="dashed" w:color="CCCCCC" w:sz="6" w:space="0"/>
          <w:shd w:val="clear" w:fill="FAFCFE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C3E64"/>
          <w:spacing w:val="0"/>
          <w:sz w:val="18"/>
          <w:szCs w:val="18"/>
          <w:bdr w:val="dashed" w:color="CCCCCC" w:sz="6" w:space="0"/>
          <w:shd w:val="clear" w:fill="FAFCFE"/>
        </w:rPr>
        <w:t>sqlCnt.Dispose();           // 释放数据库连接对象</w:t>
      </w:r>
      <w:bookmarkStart w:id="6" w:name="_GoBack"/>
      <w:bookmarkEnd w:id="6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867BB3"/>
    <w:multiLevelType w:val="multilevel"/>
    <w:tmpl w:val="44867BB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3E228F"/>
    <w:rsid w:val="003606AA"/>
    <w:rsid w:val="04E27F46"/>
    <w:rsid w:val="0F496A19"/>
    <w:rsid w:val="11DC4876"/>
    <w:rsid w:val="195105B1"/>
    <w:rsid w:val="27DF59E3"/>
    <w:rsid w:val="2A634CCF"/>
    <w:rsid w:val="2AD31091"/>
    <w:rsid w:val="2B754436"/>
    <w:rsid w:val="32E97269"/>
    <w:rsid w:val="3ACC6FBC"/>
    <w:rsid w:val="4A924BFD"/>
    <w:rsid w:val="55F3687F"/>
    <w:rsid w:val="62A7658A"/>
    <w:rsid w:val="6A9C3D63"/>
    <w:rsid w:val="6C7A63CA"/>
    <w:rsid w:val="6D535020"/>
    <w:rsid w:val="703E228F"/>
    <w:rsid w:val="7C671F68"/>
    <w:rsid w:val="7CC01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4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paragraph" w:styleId="5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FollowedHyperlink"/>
    <w:basedOn w:val="8"/>
    <w:uiPriority w:val="0"/>
    <w:rPr>
      <w:color w:val="800080"/>
      <w:u w:val="single"/>
    </w:rPr>
  </w:style>
  <w:style w:type="character" w:styleId="10">
    <w:name w:val="Hyperlink"/>
    <w:basedOn w:val="8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2018-05-25T09:24:00Z</dcterms:created>
  <dc:creator>光亮‭</dc:creator>
  <cp:lastModifiedBy>光亮‭</cp:lastModifiedBy>
  <dcterms:modified xsi:type="dcterms:W3CDTF">2018-05-25T09:35:18Z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