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游戏服务器之多进程架构通信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游戏服务器有时需要分多个进程来处理各种负载，多个进程之间的连接处理就相对复杂了，下面就和大家介绍下游戏服务器中的多进程架构通信。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1、服务器进程类型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（1）登陆服务器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创建账号，检验角色账号，选择和获取并返回网关信息。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（2）网关服务器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创建角色，转发消息。会有网关角色，和相关的屏信息，用于广播。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（3）场景服务器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处理场景（分线或不分线的）、副本的游戏逻辑。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（4）社会关系服务器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处理社交相关的全区的逻辑。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（5）数据库服务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存取数据。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（6）中心服务器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处理内部服务器之间的消息转发，和某些转发流程控制。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（7）其他服务器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还有些日志服务器、连接php（gm）服务器、跨服战服务器、聊天服务器等。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2、进程内的网络相关线程类型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进程内的网络相关线程类型(不包括主线程和逻辑线程),处理进程间通信需要处理的连接的数据发送和接收。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&lt;1&gt;被动连接相关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被动连接线程池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(1)验证线程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   （1-1）检查验证超时、验证发来消息的服务器id和服务器ip（服务器之间，依靠中心服务器发来的依赖服务器列表）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   （1-2）验证账号和临时id和账号（客户端登陆和重登陆）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   （1-3）验证epoll接收是否有错误，验证客户端的唯一性，超时就放到回收线程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(2)同步线程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   （2-1）网关发消息删除中心服务器登陆会话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   （2-2）中心服务器读数据库检查其他服务器连接的合法性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   （2-3）发送测试消息到对端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(3)网络接收发送线程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   负责发送和接收数据(多线程，数量需要配置，每条线程处理的连接数需要是动态增长的)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(4)回收线程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   回收连接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&lt;2&gt;主动连接相关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(1)主动连接线程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   根据进程需要主动连接别的进程来增加。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   如场景进程需要主动连接中心服务器、社会关系服务器、网关服务器、日志服务器、数据库服务器，所以分别各自要另起连接线程。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(2)主动连接线程池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   (2-1)连接测试线程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   测试连接是否正常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(2-2)验证线程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(2-3)网络处理线程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   负责发送和接收数据(多线程，数量需要配置，每条线程处理的连接数需要是动态增长的)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3、进程间的连接图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5441275" cy="19135725"/>
            <wp:effectExtent l="0" t="0" r="9525" b="9525"/>
            <wp:docPr id="1" name="图片 1" descr="游戏服务器之多进程架构通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游戏服务器之多进程架构通信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41275" cy="1913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C71C6E"/>
    <w:rsid w:val="05A81609"/>
    <w:rsid w:val="46C71C6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2018-05-26T10:09:00Z</dcterms:created>
  <dc:creator>光亮‭</dc:creator>
  <cp:lastModifiedBy>光亮‭</cp:lastModifiedBy>
  <dcterms:modified xsi:type="dcterms:W3CDTF">2018-05-26T10:09:33Z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