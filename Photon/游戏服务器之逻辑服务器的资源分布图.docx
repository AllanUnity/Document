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游戏服务器之逻辑服务器的资源分布图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本文主要给大家介绍游戏服务器之逻辑服务器的资源分布，</w:t>
      </w:r>
      <w:r>
        <w:rPr>
          <w:rFonts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资源分布图如下：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4268450" cy="20497800"/>
            <wp:effectExtent l="0" t="0" r="0" b="0"/>
            <wp:docPr id="1" name="图片 1" descr="游戏服务器之逻辑服务器的资源分布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游戏服务器之逻辑服务器的资源分布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68450" cy="2049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线程类型分成三大类：主线程、网络线程、业务线程。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一、主线程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1、程序主线程(线程1)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读取服务器配置，读取逻辑数据配置，启动账号管理器、日志管理器，启动逻辑引擎（启动账号管理器、启动db管理器(连接数据服务器进程)、启动网关、启动日志管理器、初始化游戏命令）。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二、网络线程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1、逻辑网关（线程2-4和n）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框架是使用多网关结构的逻辑进程。每启动一个逻辑网关，就会启动对应的网络连接监听、接收、发送、和数据缓存处理线程：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网络线程类型包括：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（1）网络连接监听线程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（2）网络数据接收线程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（3）数据缓冲处理例程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队列交换，和数据拷贝线程到对应的玩家数据会话的缓冲区里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（4）网络数据发送线程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数据发送线程的数量是配置的，在服务器的配置文件里。目前配置两个发送线程，每个发送线程有两个发送队列（一个用来追加，一个用来处理发送）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三、业务线程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1、db管理器线程（线程5）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连接到db服务器，发送消息并处理响应消息，读写档案。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2、账号管理器线程（线程6）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处理玩家登陆请求（需要直接查数据校验），和处理玩家状态机。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3、日志管理器线程（线程7）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接收日志（逻辑引擎的或账号管理器的）并写到mysql（方便后台网站查询）。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4、逻辑引擎线程（线程8）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（1）处理新进入的玩家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（2）处理玩家的网络数据包和消息系统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（3）处理角色逻辑，处理失效玩家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（4）处理ai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（5）删除要释放的道具、副本等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54ABB"/>
    <w:rsid w:val="41413548"/>
    <w:rsid w:val="4DB708C3"/>
    <w:rsid w:val="6D535020"/>
    <w:rsid w:val="6EC5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2018-05-26T10:08:00Z</dcterms:created>
  <dc:creator>光亮‭</dc:creator>
  <cp:lastModifiedBy>光亮‭</cp:lastModifiedBy>
  <dcterms:modified xsi:type="dcterms:W3CDTF">2018-05-26T10:09:08Z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