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Unity如何判断物体是否会被渲染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如何去判断物体是否会被渲染呢？如果物体会被渲染的话，是需要调用OnWillRenderObject的方法的，这里给外界提供了isRendering:boolean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isRendering:boolean=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lastTime:float=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curtTime:float=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Update()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isRendering=curtTime!=lastTime?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lastTime=curtTime;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OnWillRenderObject()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curtTime=Time.time;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另外网上还有一份代码，很久以前用过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对于2D带有SpriteRenderer的物体，传入SpriteRenderer.bounds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对于3D物体，传入Mesh.bounds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原理：传入一个bounds，是一个物体的范围边界，然后根据摄像机获取视锥体的六个面（planes），调用GeometryUtility.TestPlanesAABB(planes, bounds)判断bounds和planes构成的空间有没有重合的部分。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public static bool IsVisibleFrom(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Bounds bounds, Camera camera)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Plane[] planes = GeometryUtility.CalculateFrustumPlanes(camera);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GeometryUtility.TestPlanesAABB(planes, bounds);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D6559"/>
    <w:multiLevelType w:val="multilevel"/>
    <w:tmpl w:val="DDED6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44E34"/>
    <w:rsid w:val="14244E34"/>
    <w:rsid w:val="6D535020"/>
    <w:rsid w:val="7EB6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2018-05-26T10:08:00Z</dcterms:created>
  <dc:creator>光亮‭</dc:creator>
  <cp:lastModifiedBy>光亮‭</cp:lastModifiedBy>
  <dcterms:modified xsi:type="dcterms:W3CDTF">2018-05-26T10:08:31Z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